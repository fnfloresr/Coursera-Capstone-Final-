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FD21A9" w14:textId="77777777" w:rsidR="00D077E9" w:rsidRDefault="00D077E9" w:rsidP="00D70D02">
      <w:r>
        <w:rPr>
          <w:noProof/>
        </w:rPr>
        <w:drawing>
          <wp:anchor distT="0" distB="0" distL="114300" distR="114300" simplePos="0" relativeHeight="251658240" behindDoc="1" locked="0" layoutInCell="1" allowOverlap="1" wp14:anchorId="4F7BAE22" wp14:editId="56D41B01">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118C6F56" w14:textId="77777777" w:rsidTr="00D077E9">
        <w:trPr>
          <w:trHeight w:val="1894"/>
        </w:trPr>
        <w:tc>
          <w:tcPr>
            <w:tcW w:w="5580" w:type="dxa"/>
            <w:tcBorders>
              <w:top w:val="nil"/>
              <w:left w:val="nil"/>
              <w:bottom w:val="nil"/>
              <w:right w:val="nil"/>
            </w:tcBorders>
          </w:tcPr>
          <w:p w14:paraId="3F013446" w14:textId="77777777" w:rsidR="00D077E9" w:rsidRDefault="00D077E9" w:rsidP="00D077E9">
            <w:r>
              <w:rPr>
                <w:noProof/>
              </w:rPr>
              <mc:AlternateContent>
                <mc:Choice Requires="wps">
                  <w:drawing>
                    <wp:inline distT="0" distB="0" distL="0" distR="0" wp14:anchorId="221CC83C" wp14:editId="453A7B97">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17CDB03D" w14:textId="7869D60A" w:rsidR="004B47D7" w:rsidRDefault="004B47D7" w:rsidP="0038469E">
                                  <w:pPr>
                                    <w:pStyle w:val="Ttulo"/>
                                  </w:pPr>
                                  <w:r>
                                    <w:t>Capstone Project</w:t>
                                  </w:r>
                                </w:p>
                                <w:p w14:paraId="0F4542B5" w14:textId="5ADF5C97" w:rsidR="004B47D7" w:rsidRDefault="004B47D7" w:rsidP="0038469E">
                                  <w:pPr>
                                    <w:pStyle w:val="Ttulo"/>
                                  </w:pPr>
                                  <w:r>
                                    <w:t xml:space="preserve">Final </w:t>
                                  </w:r>
                                </w:p>
                                <w:p w14:paraId="0BEC0433" w14:textId="77777777" w:rsidR="004B47D7" w:rsidRDefault="004B47D7" w:rsidP="0038469E">
                                  <w:pPr>
                                    <w:pStyle w:val="Ttulo"/>
                                  </w:pPr>
                                </w:p>
                                <w:p w14:paraId="580E34F8" w14:textId="48EECAEF" w:rsidR="004B47D7" w:rsidRPr="00D86945" w:rsidRDefault="004B47D7" w:rsidP="0038469E">
                                  <w:pPr>
                                    <w:pStyle w:val="Ttul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1CC83C"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17CDB03D" w14:textId="7869D60A" w:rsidR="004B47D7" w:rsidRDefault="004B47D7" w:rsidP="0038469E">
                            <w:pPr>
                              <w:pStyle w:val="Ttulo"/>
                            </w:pPr>
                            <w:r>
                              <w:t>Capstone Project</w:t>
                            </w:r>
                          </w:p>
                          <w:p w14:paraId="0F4542B5" w14:textId="5ADF5C97" w:rsidR="004B47D7" w:rsidRDefault="004B47D7" w:rsidP="0038469E">
                            <w:pPr>
                              <w:pStyle w:val="Ttulo"/>
                            </w:pPr>
                            <w:r>
                              <w:t xml:space="preserve">Final </w:t>
                            </w:r>
                          </w:p>
                          <w:p w14:paraId="0BEC0433" w14:textId="77777777" w:rsidR="004B47D7" w:rsidRDefault="004B47D7" w:rsidP="0038469E">
                            <w:pPr>
                              <w:pStyle w:val="Ttulo"/>
                            </w:pPr>
                          </w:p>
                          <w:p w14:paraId="580E34F8" w14:textId="48EECAEF" w:rsidR="004B47D7" w:rsidRPr="00D86945" w:rsidRDefault="004B47D7" w:rsidP="0038469E">
                            <w:pPr>
                              <w:pStyle w:val="Ttulo"/>
                            </w:pPr>
                            <w:r>
                              <w:t xml:space="preserve"> </w:t>
                            </w:r>
                          </w:p>
                        </w:txbxContent>
                      </v:textbox>
                      <w10:anchorlock/>
                    </v:shape>
                  </w:pict>
                </mc:Fallback>
              </mc:AlternateContent>
            </w:r>
          </w:p>
          <w:p w14:paraId="2C3F4024" w14:textId="77777777" w:rsidR="00D077E9" w:rsidRDefault="00D077E9" w:rsidP="00D077E9">
            <w:r>
              <w:rPr>
                <w:noProof/>
              </w:rPr>
              <mc:AlternateContent>
                <mc:Choice Requires="wps">
                  <w:drawing>
                    <wp:inline distT="0" distB="0" distL="0" distR="0" wp14:anchorId="6FA428DE" wp14:editId="07C0C4C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16CAECC"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05F6A922" w14:textId="77777777" w:rsidTr="00D077E9">
        <w:trPr>
          <w:trHeight w:val="7636"/>
        </w:trPr>
        <w:tc>
          <w:tcPr>
            <w:tcW w:w="5580" w:type="dxa"/>
            <w:tcBorders>
              <w:top w:val="nil"/>
              <w:left w:val="nil"/>
              <w:bottom w:val="nil"/>
              <w:right w:val="nil"/>
            </w:tcBorders>
          </w:tcPr>
          <w:p w14:paraId="5397E9F1" w14:textId="77777777" w:rsidR="00D077E9" w:rsidRDefault="00D077E9" w:rsidP="00D077E9">
            <w:pPr>
              <w:rPr>
                <w:noProof/>
              </w:rPr>
            </w:pPr>
          </w:p>
        </w:tc>
      </w:tr>
      <w:tr w:rsidR="00D077E9" w:rsidRPr="00057E18" w14:paraId="77CDC7AE" w14:textId="77777777" w:rsidTr="00D077E9">
        <w:trPr>
          <w:trHeight w:val="2171"/>
        </w:trPr>
        <w:tc>
          <w:tcPr>
            <w:tcW w:w="5580" w:type="dxa"/>
            <w:tcBorders>
              <w:top w:val="nil"/>
              <w:left w:val="nil"/>
              <w:bottom w:val="nil"/>
              <w:right w:val="nil"/>
            </w:tcBorders>
          </w:tcPr>
          <w:p w14:paraId="1031BC2F" w14:textId="77777777" w:rsidR="004A1084" w:rsidRPr="004A1084" w:rsidRDefault="004A1084" w:rsidP="00D077E9">
            <w:pPr>
              <w:rPr>
                <w:sz w:val="48"/>
                <w:szCs w:val="48"/>
              </w:rPr>
            </w:pPr>
            <w:r w:rsidRPr="004A1084">
              <w:rPr>
                <w:sz w:val="48"/>
                <w:szCs w:val="48"/>
              </w:rPr>
              <w:t>Final Report</w:t>
            </w:r>
          </w:p>
          <w:p w14:paraId="62C32403" w14:textId="6D82CE23" w:rsidR="00D077E9" w:rsidRDefault="00D077E9" w:rsidP="00D077E9"/>
          <w:p w14:paraId="73497CCD"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094926EA" wp14:editId="566689B7">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7E1A1AC"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6545AC06" w14:textId="77777777" w:rsidR="00D077E9" w:rsidRDefault="00D077E9" w:rsidP="00D077E9">
            <w:pPr>
              <w:rPr>
                <w:noProof/>
                <w:sz w:val="10"/>
                <w:szCs w:val="10"/>
              </w:rPr>
            </w:pPr>
          </w:p>
          <w:p w14:paraId="3CE53D38" w14:textId="77777777" w:rsidR="00D077E9" w:rsidRDefault="00D077E9" w:rsidP="00D077E9">
            <w:pPr>
              <w:rPr>
                <w:noProof/>
                <w:sz w:val="10"/>
                <w:szCs w:val="10"/>
              </w:rPr>
            </w:pPr>
          </w:p>
          <w:p w14:paraId="416A5B6B" w14:textId="163F77FD" w:rsidR="00D077E9" w:rsidRPr="004A1084" w:rsidRDefault="004B47D7" w:rsidP="00D077E9">
            <w:pPr>
              <w:rPr>
                <w:lang w:val="es-ES"/>
              </w:rPr>
            </w:pPr>
            <w:sdt>
              <w:sdtPr>
                <w:id w:val="-1740469667"/>
                <w:placeholder>
                  <w:docPart w:val="19634706854E4ACB95D764A8A3A8493B"/>
                </w:placeholder>
                <w15:appearance w15:val="hidden"/>
              </w:sdtPr>
              <w:sdtContent>
                <w:r w:rsidR="000C0011" w:rsidRPr="004A1084">
                  <w:rPr>
                    <w:lang w:val="es-ES"/>
                  </w:rPr>
                  <w:t>fnfloresr@outlook.com</w:t>
                </w:r>
              </w:sdtContent>
            </w:sdt>
          </w:p>
          <w:p w14:paraId="2841FC0D" w14:textId="525E7BB9" w:rsidR="00D077E9" w:rsidRPr="004A1084" w:rsidRDefault="00D077E9" w:rsidP="00D077E9">
            <w:pPr>
              <w:rPr>
                <w:lang w:val="es-ES"/>
              </w:rPr>
            </w:pPr>
            <w:proofErr w:type="spellStart"/>
            <w:r w:rsidRPr="004A1084">
              <w:rPr>
                <w:lang w:val="es-ES"/>
              </w:rPr>
              <w:t>Authored</w:t>
            </w:r>
            <w:proofErr w:type="spellEnd"/>
            <w:r w:rsidRPr="004A1084">
              <w:rPr>
                <w:lang w:val="es-ES"/>
              </w:rPr>
              <w:t xml:space="preserve"> </w:t>
            </w:r>
            <w:proofErr w:type="spellStart"/>
            <w:r w:rsidRPr="004A1084">
              <w:rPr>
                <w:lang w:val="es-ES"/>
              </w:rPr>
              <w:t>by</w:t>
            </w:r>
            <w:proofErr w:type="spellEnd"/>
            <w:r w:rsidRPr="004A1084">
              <w:rPr>
                <w:lang w:val="es-ES"/>
              </w:rPr>
              <w:t xml:space="preserve">: </w:t>
            </w:r>
            <w:sdt>
              <w:sdtPr>
                <w:rPr>
                  <w:lang w:val="es-ES"/>
                </w:rPr>
                <w:alias w:val="Your Name"/>
                <w:tag w:val="Your Name"/>
                <w:id w:val="-180584491"/>
                <w:placeholder>
                  <w:docPart w:val="FC6F2BA415CB4CDAB1ED13F12D983E98"/>
                </w:placeholder>
                <w:dataBinding w:prefixMappings="xmlns:ns0='http://schemas.microsoft.com/office/2006/coverPageProps' " w:xpath="/ns0:CoverPageProperties[1]/ns0:CompanyFax[1]" w:storeItemID="{55AF091B-3C7A-41E3-B477-F2FDAA23CFDA}"/>
                <w15:appearance w15:val="hidden"/>
                <w:text w:multiLine="1"/>
              </w:sdtPr>
              <w:sdtContent>
                <w:r w:rsidR="00C821B4" w:rsidRPr="004A1084">
                  <w:rPr>
                    <w:lang w:val="es-ES"/>
                  </w:rPr>
                  <w:t>Fernando Noe Flores Ramirez</w:t>
                </w:r>
              </w:sdtContent>
            </w:sdt>
          </w:p>
          <w:p w14:paraId="066F52F2" w14:textId="77777777" w:rsidR="00D077E9" w:rsidRPr="004A1084" w:rsidRDefault="00D077E9" w:rsidP="00D077E9">
            <w:pPr>
              <w:rPr>
                <w:noProof/>
                <w:sz w:val="10"/>
                <w:szCs w:val="10"/>
                <w:lang w:val="es-ES"/>
              </w:rPr>
            </w:pPr>
          </w:p>
        </w:tc>
      </w:tr>
    </w:tbl>
    <w:p w14:paraId="2C726023" w14:textId="1D8AD1EA" w:rsidR="00D077E9" w:rsidRPr="004A1084" w:rsidRDefault="00D077E9">
      <w:pPr>
        <w:spacing w:after="200"/>
        <w:rPr>
          <w:lang w:val="es-ES"/>
        </w:rPr>
      </w:pPr>
      <w:r>
        <w:rPr>
          <w:noProof/>
        </w:rPr>
        <mc:AlternateContent>
          <mc:Choice Requires="wps">
            <w:drawing>
              <wp:anchor distT="0" distB="0" distL="114300" distR="114300" simplePos="0" relativeHeight="251658241" behindDoc="1" locked="0" layoutInCell="1" allowOverlap="1" wp14:anchorId="32F2504D" wp14:editId="71A3B215">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49D2B" id="Rectangle 2" o:spid="_x0000_s1026" alt="colored rectangle" style="position:absolute;margin-left:-58.8pt;margin-top:525.2pt;width:611.1pt;height:265.7pt;z-index:-251658239;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58242" behindDoc="1" locked="0" layoutInCell="1" allowOverlap="1" wp14:anchorId="23700DC0" wp14:editId="1CCC4449">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D03E2" id="Rectangle 3" o:spid="_x0000_s1026" alt="white rectangle for text on cover" style="position:absolute;margin-left:-16.15pt;margin-top:70.9pt;width:310.15pt;height:651pt;z-index:-25165823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rsidRPr="004A1084">
        <w:rPr>
          <w:lang w:val="es-ES"/>
        </w:rPr>
        <w:br w:type="page"/>
      </w:r>
    </w:p>
    <w:p w14:paraId="3ADEF75B" w14:textId="2418DC03" w:rsidR="00D077E9" w:rsidRDefault="0038469E" w:rsidP="00D077E9">
      <w:pPr>
        <w:pStyle w:val="Ttulo1"/>
      </w:pPr>
      <w:r>
        <w:lastRenderedPageBreak/>
        <w:t>Assignment Capstone Project</w:t>
      </w:r>
    </w:p>
    <w:tbl>
      <w:tblPr>
        <w:tblW w:w="0" w:type="auto"/>
        <w:tblCellMar>
          <w:left w:w="0" w:type="dxa"/>
          <w:right w:w="0" w:type="dxa"/>
        </w:tblCellMar>
        <w:tblLook w:val="0000" w:firstRow="0" w:lastRow="0" w:firstColumn="0" w:lastColumn="0" w:noHBand="0" w:noVBand="0"/>
      </w:tblPr>
      <w:tblGrid>
        <w:gridCol w:w="275"/>
        <w:gridCol w:w="411"/>
        <w:gridCol w:w="3697"/>
        <w:gridCol w:w="5553"/>
      </w:tblGrid>
      <w:tr w:rsidR="00D077E9" w14:paraId="2E098B83" w14:textId="77777777" w:rsidTr="003E6ADD">
        <w:trPr>
          <w:gridBefore w:val="1"/>
          <w:trHeight w:val="3546"/>
        </w:trPr>
        <w:tc>
          <w:tcPr>
            <w:tcW w:w="8963" w:type="dxa"/>
            <w:gridSpan w:val="3"/>
          </w:tcPr>
          <w:p w14:paraId="1D35500F" w14:textId="2807F7FC" w:rsidR="000A2AB4" w:rsidRDefault="004A1084" w:rsidP="00A207B5">
            <w:pPr>
              <w:pStyle w:val="Ttulo2"/>
              <w:numPr>
                <w:ilvl w:val="0"/>
                <w:numId w:val="11"/>
              </w:numPr>
            </w:pPr>
            <w:r>
              <w:lastRenderedPageBreak/>
              <w:t>Introduction</w:t>
            </w:r>
            <w:r w:rsidR="0017360F">
              <w:t xml:space="preserve"> – Business Understanding</w:t>
            </w:r>
          </w:p>
          <w:p w14:paraId="3385B260" w14:textId="133F7B3D" w:rsidR="004A1084" w:rsidRDefault="004A1084" w:rsidP="004A1084"/>
          <w:p w14:paraId="7073E393" w14:textId="1ED84A02" w:rsidR="004A1084" w:rsidRPr="004647F5" w:rsidRDefault="004A1084" w:rsidP="004A1084">
            <w:pPr>
              <w:pStyle w:val="Content"/>
            </w:pPr>
            <w:r>
              <w:t xml:space="preserve">I use an actual situation I need to define for my next trip to Tokyo, Japan but I think this idea may be converted into a business opportunity to build an application where anyone may indicate a target city or </w:t>
            </w:r>
            <w:r w:rsidR="00F61B8A" w:rsidRPr="00F61B8A">
              <w:t>neighborhood</w:t>
            </w:r>
            <w:r>
              <w:t xml:space="preserve"> </w:t>
            </w:r>
            <w:r w:rsidR="00C224B1">
              <w:t xml:space="preserve">of interest </w:t>
            </w:r>
            <w:r>
              <w:t xml:space="preserve">and what activity is desired and application may return options that may be refined time a time based on rankings people gave to </w:t>
            </w:r>
            <w:r w:rsidR="00C224B1">
              <w:t xml:space="preserve">other third party applications </w:t>
            </w:r>
            <w:r w:rsidR="00A207B5">
              <w:t xml:space="preserve">(also selectable) </w:t>
            </w:r>
            <w:r w:rsidR="00C224B1">
              <w:t>and based on l</w:t>
            </w:r>
            <w:r>
              <w:t>ocation, so, people may decide to</w:t>
            </w:r>
            <w:r w:rsidR="00F61B8A">
              <w:t xml:space="preserve"> visit </w:t>
            </w:r>
            <w:r>
              <w:t xml:space="preserve">a certain area instead or other, this case only applies as a proof of concept. </w:t>
            </w:r>
            <w:r w:rsidR="00A207B5">
              <w:t xml:space="preserve">My </w:t>
            </w:r>
            <w:r>
              <w:t>personal argumentation of the case is as follows: </w:t>
            </w:r>
          </w:p>
          <w:p w14:paraId="28EE61FC" w14:textId="0D493E55" w:rsidR="004A1084" w:rsidRDefault="004A1084" w:rsidP="004A1084">
            <w:pPr>
              <w:pStyle w:val="Content"/>
            </w:pPr>
          </w:p>
          <w:p w14:paraId="5C31C375" w14:textId="32FB7BB4" w:rsidR="004A1084" w:rsidRPr="004647F5" w:rsidRDefault="00F65618" w:rsidP="004A1084">
            <w:pPr>
              <w:pStyle w:val="Content"/>
            </w:pPr>
            <w:r>
              <w:t>Therefore, let’s make a kind of story about  a current need of any tourist</w:t>
            </w:r>
            <w:r w:rsidR="00C224B1">
              <w:t xml:space="preserve"> may have</w:t>
            </w:r>
            <w:r>
              <w:t xml:space="preserve"> before to decide where to stay in a city due a certain specific interest in, so, </w:t>
            </w:r>
            <w:r w:rsidR="00C224B1">
              <w:t xml:space="preserve">let’s say, </w:t>
            </w:r>
            <w:r w:rsidR="004A1084" w:rsidRPr="004647F5">
              <w:t xml:space="preserve">I am planning to visit Tokyo </w:t>
            </w:r>
            <w:r w:rsidR="004A1084">
              <w:t xml:space="preserve">during </w:t>
            </w:r>
            <w:r w:rsidR="004A1084" w:rsidRPr="004647F5">
              <w:t xml:space="preserve">2022, one of my main expectations regarding this trip is to define an accommodation </w:t>
            </w:r>
            <w:r w:rsidR="00C224B1">
              <w:t xml:space="preserve">site </w:t>
            </w:r>
            <w:r w:rsidR="004A1084" w:rsidRPr="004647F5">
              <w:t xml:space="preserve">in Tokyo </w:t>
            </w:r>
            <w:r w:rsidR="004A1084">
              <w:t xml:space="preserve">Metropolitan area </w:t>
            </w:r>
            <w:r w:rsidR="004A1084" w:rsidRPr="004647F5">
              <w:t xml:space="preserve">with a plenty options of food variety and quality keep an eye in my favorites, sushi </w:t>
            </w:r>
            <w:r w:rsidR="003C3B36">
              <w:t>restaurant</w:t>
            </w:r>
            <w:r w:rsidR="004A1084" w:rsidRPr="004647F5">
              <w:t>s</w:t>
            </w:r>
            <w:r w:rsidR="004A1084">
              <w:t xml:space="preserve"> (this is my case but this will be other by choice</w:t>
            </w:r>
            <w:r w:rsidR="00C224B1">
              <w:t>, Chinese food, Mediterranean food etc.</w:t>
            </w:r>
            <w:r w:rsidR="004A1084">
              <w:t>)</w:t>
            </w:r>
            <w:r w:rsidR="004A1084" w:rsidRPr="004647F5">
              <w:t>, my goal is to have full access by walk from the hotels I plan to stay to the best r</w:t>
            </w:r>
            <w:r w:rsidR="00A207B5">
              <w:t>anked r</w:t>
            </w:r>
            <w:r w:rsidR="004A1084" w:rsidRPr="004647F5">
              <w:t>estaurants near around, I mean, I need to define one neighborhood to stay most of the time</w:t>
            </w:r>
            <w:r w:rsidR="00C224B1">
              <w:t>;</w:t>
            </w:r>
            <w:r w:rsidR="004A1084" w:rsidRPr="004647F5">
              <w:t xml:space="preserve"> based on my research two </w:t>
            </w:r>
            <w:r w:rsidR="00F61B8A" w:rsidRPr="004647F5">
              <w:t>districts</w:t>
            </w:r>
            <w:r w:rsidR="004A1084" w:rsidRPr="004647F5">
              <w:t xml:space="preserve"> are the most interesting to get a good and affordable hotel, attractions and of course, food, those are Asakusa and Shinjuku</w:t>
            </w:r>
            <w:r w:rsidR="003C3B36">
              <w:t xml:space="preserve"> (neighborhood battle, right?)</w:t>
            </w:r>
            <w:r w:rsidR="004A1084" w:rsidRPr="004647F5">
              <w:t xml:space="preserve">, the first one is well known </w:t>
            </w:r>
            <w:r w:rsidR="00C224B1">
              <w:t xml:space="preserve">as a </w:t>
            </w:r>
            <w:r w:rsidR="004A1084" w:rsidRPr="004647F5">
              <w:t xml:space="preserve">traditional site </w:t>
            </w:r>
            <w:r w:rsidR="00C224B1">
              <w:t xml:space="preserve">near </w:t>
            </w:r>
            <w:proofErr w:type="spellStart"/>
            <w:r w:rsidR="00C224B1">
              <w:t>Sensoji</w:t>
            </w:r>
            <w:proofErr w:type="spellEnd"/>
            <w:r w:rsidR="00C224B1">
              <w:t xml:space="preserve"> Temple and Tokyo </w:t>
            </w:r>
            <w:proofErr w:type="spellStart"/>
            <w:r w:rsidR="00C224B1">
              <w:t>SkyT</w:t>
            </w:r>
            <w:r w:rsidR="00A207B5">
              <w:t>ree</w:t>
            </w:r>
            <w:proofErr w:type="spellEnd"/>
            <w:r w:rsidR="00A207B5">
              <w:t xml:space="preserve"> </w:t>
            </w:r>
            <w:r w:rsidR="004A1084" w:rsidRPr="004647F5">
              <w:t xml:space="preserve">and the second one is most known by nightlife and shopping, in any case, I need to choose just one neighborhood to stay, therefore, neighborhood fight will be between those </w:t>
            </w:r>
            <w:r w:rsidR="00F61B8A">
              <w:t>districts</w:t>
            </w:r>
            <w:r w:rsidR="004A1084" w:rsidRPr="004647F5">
              <w:t>.</w:t>
            </w:r>
          </w:p>
          <w:p w14:paraId="7C244135" w14:textId="77777777" w:rsidR="004A1084" w:rsidRPr="004647F5" w:rsidRDefault="004A1084" w:rsidP="004A1084">
            <w:pPr>
              <w:pStyle w:val="Content"/>
            </w:pPr>
          </w:p>
          <w:p w14:paraId="3E37D3FA" w14:textId="257B24BC" w:rsidR="00F61B8A" w:rsidRDefault="004A1084" w:rsidP="004A1084">
            <w:pPr>
              <w:pStyle w:val="Content"/>
            </w:pPr>
            <w:r w:rsidRPr="004647F5">
              <w:t xml:space="preserve">Well, the aim of this project is to identify which neighborhood is better in terms of high-quality sushi bars </w:t>
            </w:r>
            <w:r w:rsidR="00F61B8A" w:rsidRPr="004647F5">
              <w:t>restaurant’s</w:t>
            </w:r>
            <w:r w:rsidRPr="004647F5">
              <w:t xml:space="preserve"> locations near the hotels and based on the previous customer’s ra</w:t>
            </w:r>
            <w:r w:rsidR="00A207B5">
              <w:t>t</w:t>
            </w:r>
            <w:r w:rsidRPr="004647F5">
              <w:t xml:space="preserve">ings we may check it out in </w:t>
            </w:r>
            <w:r w:rsidR="00F61B8A" w:rsidRPr="004647F5">
              <w:t>Foursquare,</w:t>
            </w:r>
            <w:r>
              <w:t xml:space="preserve"> but it would be in any other site information</w:t>
            </w:r>
            <w:r w:rsidR="00A207B5">
              <w:t xml:space="preserve"> site</w:t>
            </w:r>
            <w:r w:rsidR="00F61B8A">
              <w:t>.</w:t>
            </w:r>
          </w:p>
          <w:p w14:paraId="717E84D9" w14:textId="4E2579AF" w:rsidR="00F61B8A" w:rsidRDefault="00F61B8A" w:rsidP="004A1084">
            <w:pPr>
              <w:pStyle w:val="Content"/>
            </w:pPr>
          </w:p>
          <w:p w14:paraId="10914B50" w14:textId="4668D9F1" w:rsidR="00F61B8A" w:rsidRPr="007C6241" w:rsidRDefault="00F61B8A" w:rsidP="00A207B5">
            <w:pPr>
              <w:pStyle w:val="Ttulo2"/>
              <w:numPr>
                <w:ilvl w:val="0"/>
                <w:numId w:val="11"/>
              </w:numPr>
              <w:rPr>
                <w:sz w:val="40"/>
                <w:szCs w:val="40"/>
              </w:rPr>
            </w:pPr>
            <w:r w:rsidRPr="007C6241">
              <w:rPr>
                <w:sz w:val="40"/>
                <w:szCs w:val="40"/>
              </w:rPr>
              <w:t>Data</w:t>
            </w:r>
          </w:p>
          <w:p w14:paraId="0A56A8A4" w14:textId="3573A4EA" w:rsidR="00A207B5" w:rsidRPr="007C6241" w:rsidRDefault="00A207B5" w:rsidP="00A207B5">
            <w:pPr>
              <w:pStyle w:val="Prrafodelista"/>
              <w:numPr>
                <w:ilvl w:val="0"/>
                <w:numId w:val="14"/>
              </w:numPr>
              <w:rPr>
                <w:b w:val="0"/>
                <w:bCs/>
                <w:szCs w:val="28"/>
              </w:rPr>
            </w:pPr>
            <w:r w:rsidRPr="007C6241">
              <w:rPr>
                <w:b w:val="0"/>
                <w:bCs/>
                <w:szCs w:val="28"/>
              </w:rPr>
              <w:lastRenderedPageBreak/>
              <w:t>Data Description</w:t>
            </w:r>
          </w:p>
          <w:p w14:paraId="0D5BC165" w14:textId="14036CD7" w:rsidR="00F61B8A" w:rsidRDefault="00F61B8A" w:rsidP="00F61B8A">
            <w:pPr>
              <w:shd w:val="clear" w:color="auto" w:fill="FFFFFF"/>
              <w:spacing w:before="100" w:beforeAutospacing="1" w:after="150" w:line="240" w:lineRule="auto"/>
              <w:rPr>
                <w:b w:val="0"/>
              </w:rPr>
            </w:pPr>
            <w:r>
              <w:rPr>
                <w:b w:val="0"/>
              </w:rPr>
              <w:t>As I stated</w:t>
            </w:r>
            <w:r w:rsidR="005F741B">
              <w:rPr>
                <w:b w:val="0"/>
              </w:rPr>
              <w:t xml:space="preserve"> before</w:t>
            </w:r>
            <w:r>
              <w:rPr>
                <w:b w:val="0"/>
              </w:rPr>
              <w:t xml:space="preserve">, we need to </w:t>
            </w:r>
            <w:r w:rsidR="005F741B">
              <w:rPr>
                <w:b w:val="0"/>
              </w:rPr>
              <w:t>find out</w:t>
            </w:r>
            <w:r>
              <w:rPr>
                <w:b w:val="0"/>
              </w:rPr>
              <w:t xml:space="preserve"> locations of </w:t>
            </w:r>
            <w:r w:rsidR="00E83669">
              <w:rPr>
                <w:b w:val="0"/>
              </w:rPr>
              <w:t xml:space="preserve">sushi </w:t>
            </w:r>
            <w:r>
              <w:rPr>
                <w:b w:val="0"/>
              </w:rPr>
              <w:t xml:space="preserve">restaurants and ratings to define a </w:t>
            </w:r>
            <w:r w:rsidR="00E83669">
              <w:rPr>
                <w:b w:val="0"/>
              </w:rPr>
              <w:t>“</w:t>
            </w:r>
            <w:r>
              <w:rPr>
                <w:b w:val="0"/>
              </w:rPr>
              <w:t>winner</w:t>
            </w:r>
            <w:r w:rsidR="00E83669">
              <w:rPr>
                <w:b w:val="0"/>
              </w:rPr>
              <w:t>”</w:t>
            </w:r>
            <w:r>
              <w:rPr>
                <w:b w:val="0"/>
              </w:rPr>
              <w:t xml:space="preserve"> neighborhood</w:t>
            </w:r>
            <w:r w:rsidR="00E83669">
              <w:rPr>
                <w:b w:val="0"/>
              </w:rPr>
              <w:t xml:space="preserve"> between those two sites</w:t>
            </w:r>
            <w:r w:rsidR="00057E18">
              <w:rPr>
                <w:b w:val="0"/>
              </w:rPr>
              <w:t xml:space="preserve"> in Tokyo</w:t>
            </w:r>
            <w:r>
              <w:rPr>
                <w:b w:val="0"/>
              </w:rPr>
              <w:t>, to get that information, I will use the following data:</w:t>
            </w:r>
          </w:p>
          <w:p w14:paraId="3D0B228C" w14:textId="0B67CB14" w:rsidR="00F61B8A" w:rsidRDefault="00F61B8A" w:rsidP="00F61B8A">
            <w:pPr>
              <w:pStyle w:val="Content"/>
              <w:numPr>
                <w:ilvl w:val="0"/>
                <w:numId w:val="4"/>
              </w:numPr>
            </w:pPr>
            <w:r>
              <w:t>A</w:t>
            </w:r>
            <w:r w:rsidR="004A1084" w:rsidRPr="004647F5">
              <w:t>ctual address</w:t>
            </w:r>
            <w:r w:rsidR="005F741B">
              <w:t>es</w:t>
            </w:r>
            <w:r w:rsidR="004A1084" w:rsidRPr="004647F5">
              <w:t xml:space="preserve"> of two hotels</w:t>
            </w:r>
            <w:r>
              <w:t xml:space="preserve"> I have defined previously</w:t>
            </w:r>
            <w:r w:rsidR="004A1084" w:rsidRPr="004647F5">
              <w:t xml:space="preserve">, one in Asakusa, Taito City and the other one in Shinjuku, Shinjuku City, both </w:t>
            </w:r>
            <w:proofErr w:type="gramStart"/>
            <w:r w:rsidR="004A1084" w:rsidRPr="004647F5">
              <w:t xml:space="preserve">are </w:t>
            </w:r>
            <w:r w:rsidR="00057E18">
              <w:t xml:space="preserve">located </w:t>
            </w:r>
            <w:r w:rsidR="004A1084" w:rsidRPr="004647F5">
              <w:t>in</w:t>
            </w:r>
            <w:proofErr w:type="gramEnd"/>
            <w:r w:rsidR="004A1084" w:rsidRPr="004647F5">
              <w:t xml:space="preserve"> the Tokyo Metropolitan area.</w:t>
            </w:r>
            <w:r>
              <w:t xml:space="preserve"> For business purposes, we may select any district</w:t>
            </w:r>
            <w:r w:rsidR="005F741B">
              <w:t xml:space="preserve"> or venue as starting points</w:t>
            </w:r>
            <w:r>
              <w:t xml:space="preserve">, </w:t>
            </w:r>
            <w:r w:rsidR="005F741B">
              <w:t xml:space="preserve">for this case, </w:t>
            </w:r>
            <w:r>
              <w:t>we are using two, therefore, these addresses will be fixed</w:t>
            </w:r>
            <w:r w:rsidR="005F741B">
              <w:t xml:space="preserve"> in this project</w:t>
            </w:r>
            <w:r>
              <w:t>.</w:t>
            </w:r>
          </w:p>
          <w:p w14:paraId="4A38472D" w14:textId="1DD90787" w:rsidR="004A1084" w:rsidRPr="004647F5" w:rsidRDefault="004A1084" w:rsidP="00F61B8A">
            <w:pPr>
              <w:pStyle w:val="Content"/>
              <w:ind w:left="720"/>
            </w:pPr>
            <w:r w:rsidRPr="004647F5">
              <w:t xml:space="preserve">The addresses of those hotels are </w:t>
            </w:r>
            <w:r w:rsidR="00F61B8A">
              <w:t xml:space="preserve">the </w:t>
            </w:r>
            <w:r w:rsidRPr="004647F5">
              <w:t>follow</w:t>
            </w:r>
            <w:r w:rsidR="00F61B8A">
              <w:t>ing</w:t>
            </w:r>
            <w:r w:rsidRPr="004647F5">
              <w:t>:</w:t>
            </w:r>
          </w:p>
          <w:p w14:paraId="6C0F6CDA" w14:textId="718D2143" w:rsidR="004A1084" w:rsidRPr="004647F5" w:rsidRDefault="004A1084" w:rsidP="004A1084">
            <w:pPr>
              <w:pStyle w:val="Content"/>
              <w:numPr>
                <w:ilvl w:val="1"/>
                <w:numId w:val="4"/>
              </w:numPr>
            </w:pPr>
            <w:r w:rsidRPr="004647F5">
              <w:t>Richmond Hotel Premier Asakusa International, 2 Chome-6-7 Asakusa, Taito City, Tokyo 111-0032, Japan</w:t>
            </w:r>
            <w:r w:rsidR="00F61B8A">
              <w:t>.</w:t>
            </w:r>
          </w:p>
          <w:p w14:paraId="26CFC96E" w14:textId="4E41EC58" w:rsidR="004A1084" w:rsidRDefault="004A1084" w:rsidP="004A1084">
            <w:pPr>
              <w:pStyle w:val="Content"/>
              <w:numPr>
                <w:ilvl w:val="1"/>
                <w:numId w:val="4"/>
              </w:numPr>
            </w:pPr>
            <w:r w:rsidRPr="004647F5">
              <w:t>APA Hotel Shinjuku Gyoemmae, 2 Chome-2-8 Shinjuku, Shinjuku City, Tokyo 160-0022, Japan</w:t>
            </w:r>
            <w:r w:rsidR="00F61B8A">
              <w:t>.</w:t>
            </w:r>
          </w:p>
          <w:p w14:paraId="5131BA71" w14:textId="77777777" w:rsidR="005F741B" w:rsidRDefault="00E8726C" w:rsidP="00E8726C">
            <w:pPr>
              <w:pStyle w:val="Content"/>
            </w:pPr>
            <w:r>
              <w:t xml:space="preserve">            </w:t>
            </w:r>
            <w:r w:rsidR="00F61B8A">
              <w:t xml:space="preserve">Note: I have used the address notation in </w:t>
            </w:r>
            <w:r w:rsidR="005F741B">
              <w:t>following format:</w:t>
            </w:r>
          </w:p>
          <w:p w14:paraId="5214C01D" w14:textId="463C5467" w:rsidR="00F61B8A" w:rsidRDefault="00E8726C" w:rsidP="005F741B">
            <w:pPr>
              <w:pStyle w:val="Content"/>
              <w:jc w:val="center"/>
            </w:pPr>
            <w:r>
              <w:t>&lt;St</w:t>
            </w:r>
            <w:r w:rsidR="00F61B8A">
              <w:t>reet</w:t>
            </w:r>
            <w:r>
              <w:t xml:space="preserve"> </w:t>
            </w:r>
            <w:r w:rsidR="00F61B8A">
              <w:t>Number&gt;</w:t>
            </w:r>
            <w:r>
              <w:t xml:space="preserve"> </w:t>
            </w:r>
            <w:r w:rsidR="00F61B8A">
              <w:t>&lt;City&gt;&lt;Postal Code&gt;</w:t>
            </w:r>
            <w:r>
              <w:t xml:space="preserve"> &lt;Country&gt;</w:t>
            </w:r>
          </w:p>
          <w:p w14:paraId="404F6333" w14:textId="77777777" w:rsidR="00F61B8A" w:rsidRPr="004647F5" w:rsidRDefault="00F61B8A" w:rsidP="00F61B8A">
            <w:pPr>
              <w:pStyle w:val="Content"/>
            </w:pPr>
          </w:p>
          <w:p w14:paraId="1E72D3B7" w14:textId="5B46072B" w:rsidR="00A207B5" w:rsidRDefault="00E8726C" w:rsidP="004A1084">
            <w:pPr>
              <w:pStyle w:val="Content"/>
              <w:numPr>
                <w:ilvl w:val="0"/>
                <w:numId w:val="2"/>
              </w:numPr>
            </w:pPr>
            <w:r>
              <w:t>I will use Geopy to convert those addresses into coordinates, I mean</w:t>
            </w:r>
            <w:r w:rsidR="00057E18">
              <w:t xml:space="preserve">, to get </w:t>
            </w:r>
            <w:r>
              <w:t>latitude and longitude</w:t>
            </w:r>
            <w:r w:rsidR="00057E18">
              <w:t xml:space="preserve"> for those sites</w:t>
            </w:r>
            <w:r w:rsidR="00A207B5">
              <w:t>.</w:t>
            </w:r>
          </w:p>
          <w:p w14:paraId="0C6F3989" w14:textId="4CAE0D88" w:rsidR="004A1084" w:rsidRDefault="00587AD1" w:rsidP="004A1084">
            <w:pPr>
              <w:pStyle w:val="Content"/>
              <w:numPr>
                <w:ilvl w:val="0"/>
                <w:numId w:val="2"/>
              </w:numPr>
            </w:pPr>
            <w:r>
              <w:t xml:space="preserve">Using </w:t>
            </w:r>
            <w:r w:rsidR="00E8726C">
              <w:t xml:space="preserve">&lt;latitude&gt; </w:t>
            </w:r>
            <w:r>
              <w:t xml:space="preserve">and </w:t>
            </w:r>
            <w:r w:rsidR="00E8726C">
              <w:t xml:space="preserve">&lt;longitude&gt; </w:t>
            </w:r>
            <w:r>
              <w:t xml:space="preserve">data we </w:t>
            </w:r>
            <w:r w:rsidR="00E8726C">
              <w:t xml:space="preserve">are </w:t>
            </w:r>
            <w:r w:rsidR="00B35046">
              <w:t xml:space="preserve">going to </w:t>
            </w:r>
            <w:r>
              <w:t xml:space="preserve">use </w:t>
            </w:r>
            <w:r w:rsidR="00E8726C">
              <w:t xml:space="preserve">Foursquare API to search locations near the spots of interest. </w:t>
            </w:r>
            <w:r w:rsidR="004A1084" w:rsidRPr="004647F5">
              <w:t>The area to look around those sites for sushi bars restaurants will be 600 meters from the hotel’s addresses</w:t>
            </w:r>
            <w:r w:rsidR="00E8726C">
              <w:t>, a fixed value</w:t>
            </w:r>
            <w:r>
              <w:t xml:space="preserve"> for our project</w:t>
            </w:r>
            <w:r w:rsidR="00057E18">
              <w:t>, although it may be an input to extend or reduce the reaching area.</w:t>
            </w:r>
          </w:p>
          <w:p w14:paraId="712353AB" w14:textId="586ED1A2" w:rsidR="00B35046" w:rsidRDefault="00057E18" w:rsidP="00057E18">
            <w:pPr>
              <w:pStyle w:val="Content"/>
              <w:ind w:left="720"/>
            </w:pPr>
            <w:r>
              <w:t>With the i</w:t>
            </w:r>
            <w:r w:rsidR="00B35046">
              <w:t xml:space="preserve">nformation received from Foursquare API </w:t>
            </w:r>
            <w:r>
              <w:t>-</w:t>
            </w:r>
            <w:r w:rsidR="00233008">
              <w:t xml:space="preserve">formatted </w:t>
            </w:r>
            <w:r>
              <w:t>in</w:t>
            </w:r>
            <w:r w:rsidR="00233008">
              <w:t xml:space="preserve"> </w:t>
            </w:r>
            <w:r w:rsidR="00B35046">
              <w:t xml:space="preserve">JSON </w:t>
            </w:r>
            <w:r w:rsidR="00233008">
              <w:t xml:space="preserve">format </w:t>
            </w:r>
            <w:r w:rsidR="00B35046">
              <w:t>(Java Script Object Notation)</w:t>
            </w:r>
            <w:r w:rsidR="00233008">
              <w:t xml:space="preserve">, we need to process it and change </w:t>
            </w:r>
            <w:r w:rsidR="00B35046">
              <w:t>format to data frames to be manipulated later with Pandas Library.</w:t>
            </w:r>
          </w:p>
          <w:p w14:paraId="2FA9436B" w14:textId="5A872663" w:rsidR="00233008" w:rsidRPr="004647F5" w:rsidRDefault="00233008" w:rsidP="004A1084">
            <w:pPr>
              <w:pStyle w:val="Content"/>
              <w:numPr>
                <w:ilvl w:val="0"/>
                <w:numId w:val="2"/>
              </w:numPr>
            </w:pPr>
            <w:r>
              <w:t>We are going to use Folium library to visualize the sites in a map, I mean the initial spots (hotels) and sushi restaurants around them</w:t>
            </w:r>
            <w:r w:rsidR="00057E18">
              <w:t xml:space="preserve"> to confirm locations are correct</w:t>
            </w:r>
            <w:r>
              <w:t>.</w:t>
            </w:r>
          </w:p>
          <w:p w14:paraId="21FEF591" w14:textId="56E1D617" w:rsidR="004A1084" w:rsidRPr="004647F5" w:rsidRDefault="00E8726C" w:rsidP="004A1084">
            <w:pPr>
              <w:pStyle w:val="Content"/>
              <w:numPr>
                <w:ilvl w:val="0"/>
                <w:numId w:val="2"/>
              </w:numPr>
            </w:pPr>
            <w:r>
              <w:t>Regarding the ratings, on</w:t>
            </w:r>
            <w:r w:rsidR="004A1084" w:rsidRPr="004647F5">
              <w:t xml:space="preserve">ly ratings more than 7.0 indicated in Foursquare </w:t>
            </w:r>
            <w:r>
              <w:t xml:space="preserve">sites venue information </w:t>
            </w:r>
            <w:r w:rsidR="004A1084" w:rsidRPr="004647F5">
              <w:t>will be considered for the analysis between neighborhoods</w:t>
            </w:r>
            <w:r>
              <w:t xml:space="preserve">, this is a fixed value also, although for next versions this could </w:t>
            </w:r>
            <w:r>
              <w:lastRenderedPageBreak/>
              <w:t>be a</w:t>
            </w:r>
            <w:r w:rsidR="00B35046">
              <w:t>n</w:t>
            </w:r>
            <w:r>
              <w:t xml:space="preserve"> input defined by the user</w:t>
            </w:r>
            <w:r w:rsidR="004A1084" w:rsidRPr="004647F5">
              <w:t>.</w:t>
            </w:r>
            <w:r w:rsidR="00B35046">
              <w:t xml:space="preserve"> Rating information will be obtained by Foursquare API using its searching capabilities inside the JSON information per venue.</w:t>
            </w:r>
          </w:p>
          <w:p w14:paraId="274FFEF2" w14:textId="1BD1A625" w:rsidR="00057E18" w:rsidRDefault="00E8726C" w:rsidP="00057E18">
            <w:pPr>
              <w:pStyle w:val="Content"/>
              <w:numPr>
                <w:ilvl w:val="0"/>
                <w:numId w:val="2"/>
              </w:numPr>
            </w:pPr>
            <w:r>
              <w:t>C</w:t>
            </w:r>
            <w:r w:rsidR="004A1084" w:rsidRPr="004647F5">
              <w:t xml:space="preserve">riteria to declare a </w:t>
            </w:r>
            <w:r w:rsidR="0017360F">
              <w:t>“</w:t>
            </w:r>
            <w:r w:rsidR="004A1084" w:rsidRPr="004647F5">
              <w:t>winner</w:t>
            </w:r>
            <w:r w:rsidR="0017360F">
              <w:t>”</w:t>
            </w:r>
            <w:r w:rsidR="004A1084" w:rsidRPr="004647F5">
              <w:t xml:space="preserve"> </w:t>
            </w:r>
            <w:r>
              <w:t xml:space="preserve">between two </w:t>
            </w:r>
            <w:r w:rsidR="00B35046" w:rsidRPr="004647F5">
              <w:t>neighborhoods</w:t>
            </w:r>
            <w:r w:rsidR="004A1084" w:rsidRPr="004647F5">
              <w:t xml:space="preserve"> </w:t>
            </w:r>
            <w:r>
              <w:t>is the c</w:t>
            </w:r>
            <w:r w:rsidR="004A1084" w:rsidRPr="004647F5">
              <w:t xml:space="preserve">luster of restaurants with </w:t>
            </w:r>
            <w:r>
              <w:t xml:space="preserve">be </w:t>
            </w:r>
            <w:r w:rsidR="004A1084" w:rsidRPr="004647F5">
              <w:t xml:space="preserve">more restaurants with the </w:t>
            </w:r>
            <w:r>
              <w:t xml:space="preserve">higher </w:t>
            </w:r>
            <w:r w:rsidR="004A1084" w:rsidRPr="004647F5">
              <w:t>ratings de</w:t>
            </w:r>
            <w:r>
              <w:t>fined</w:t>
            </w:r>
            <w:r w:rsidR="0017360F">
              <w:t>, i.e., ratings more tha</w:t>
            </w:r>
            <w:r w:rsidR="00233008">
              <w:t>n</w:t>
            </w:r>
            <w:r w:rsidR="0017360F">
              <w:t xml:space="preserve"> 7.0</w:t>
            </w:r>
            <w:r w:rsidR="004A1084" w:rsidRPr="004647F5">
              <w:t>.</w:t>
            </w:r>
          </w:p>
          <w:p w14:paraId="34C0737E" w14:textId="561B7F51" w:rsidR="00057E18" w:rsidRDefault="00057E18" w:rsidP="00057E18"/>
          <w:p w14:paraId="36ABA245" w14:textId="32B52121" w:rsidR="00057E18" w:rsidRPr="007C6241" w:rsidRDefault="00057E18" w:rsidP="007C6241">
            <w:pPr>
              <w:pStyle w:val="Ttulo2"/>
              <w:numPr>
                <w:ilvl w:val="0"/>
                <w:numId w:val="11"/>
              </w:numPr>
              <w:rPr>
                <w:sz w:val="40"/>
                <w:szCs w:val="40"/>
              </w:rPr>
            </w:pPr>
            <w:r w:rsidRPr="007C6241">
              <w:rPr>
                <w:sz w:val="40"/>
                <w:szCs w:val="40"/>
              </w:rPr>
              <w:t>Methodology</w:t>
            </w:r>
          </w:p>
          <w:p w14:paraId="6928165B" w14:textId="7B697C0C" w:rsidR="00057E18" w:rsidRPr="007C6241" w:rsidRDefault="007C6241" w:rsidP="007C6241">
            <w:pPr>
              <w:pStyle w:val="Ttulo2"/>
              <w:numPr>
                <w:ilvl w:val="0"/>
                <w:numId w:val="16"/>
              </w:numPr>
              <w:rPr>
                <w:bCs/>
                <w:sz w:val="28"/>
                <w:szCs w:val="28"/>
              </w:rPr>
            </w:pPr>
            <w:r w:rsidRPr="007C6241">
              <w:rPr>
                <w:bCs/>
                <w:sz w:val="28"/>
                <w:szCs w:val="28"/>
              </w:rPr>
              <w:t>Getting the data</w:t>
            </w:r>
          </w:p>
          <w:p w14:paraId="13E62454" w14:textId="5531BF13" w:rsidR="0017360F" w:rsidRDefault="007C6241" w:rsidP="0017360F">
            <w:pPr>
              <w:shd w:val="clear" w:color="auto" w:fill="FFFFFF"/>
              <w:spacing w:before="100" w:beforeAutospacing="1" w:after="150" w:line="240" w:lineRule="auto"/>
              <w:rPr>
                <w:b w:val="0"/>
              </w:rPr>
            </w:pPr>
            <w:r>
              <w:rPr>
                <w:b w:val="0"/>
              </w:rPr>
              <w:t xml:space="preserve">Using the two addresses </w:t>
            </w:r>
            <w:r w:rsidR="0097207F">
              <w:rPr>
                <w:b w:val="0"/>
              </w:rPr>
              <w:t>from Asakusa and Shinjuku we get the coordinates &lt;latitude&gt; and &lt;longitude</w:t>
            </w:r>
            <w:r w:rsidR="00DC6653">
              <w:rPr>
                <w:b w:val="0"/>
              </w:rPr>
              <w:t xml:space="preserve">&gt;, therefore, </w:t>
            </w:r>
            <w:proofErr w:type="gramStart"/>
            <w:r w:rsidR="00DC6653">
              <w:rPr>
                <w:b w:val="0"/>
              </w:rPr>
              <w:t>let’s</w:t>
            </w:r>
            <w:proofErr w:type="gramEnd"/>
            <w:r w:rsidR="00DC6653">
              <w:rPr>
                <w:b w:val="0"/>
              </w:rPr>
              <w:t xml:space="preserve"> </w:t>
            </w:r>
            <w:r w:rsidR="001265DD">
              <w:rPr>
                <w:b w:val="0"/>
              </w:rPr>
              <w:t>start with Shinjuku are:</w:t>
            </w:r>
          </w:p>
          <w:tbl>
            <w:tblPr>
              <w:tblStyle w:val="Tablaconcuadrcula"/>
              <w:tblW w:w="8419" w:type="dxa"/>
              <w:tblLook w:val="04A0" w:firstRow="1" w:lastRow="0" w:firstColumn="1" w:lastColumn="0" w:noHBand="0" w:noVBand="1"/>
            </w:tblPr>
            <w:tblGrid>
              <w:gridCol w:w="2019"/>
              <w:gridCol w:w="2005"/>
              <w:gridCol w:w="2088"/>
              <w:gridCol w:w="2307"/>
            </w:tblGrid>
            <w:tr w:rsidR="001265DD" w14:paraId="77E9AFEC" w14:textId="75C4C42B" w:rsidTr="001265DD">
              <w:tc>
                <w:tcPr>
                  <w:tcW w:w="2019" w:type="dxa"/>
                </w:tcPr>
                <w:p w14:paraId="2A7963BD" w14:textId="76A165F0" w:rsidR="001265DD" w:rsidRDefault="001265DD" w:rsidP="0017360F">
                  <w:pPr>
                    <w:spacing w:before="100" w:beforeAutospacing="1" w:after="150"/>
                    <w:rPr>
                      <w:b w:val="0"/>
                    </w:rPr>
                  </w:pPr>
                  <w:r>
                    <w:rPr>
                      <w:b w:val="0"/>
                    </w:rPr>
                    <w:t>Site</w:t>
                  </w:r>
                </w:p>
              </w:tc>
              <w:tc>
                <w:tcPr>
                  <w:tcW w:w="2005" w:type="dxa"/>
                </w:tcPr>
                <w:p w14:paraId="0DF4109F" w14:textId="6308A627" w:rsidR="001265DD" w:rsidRDefault="001265DD" w:rsidP="0017360F">
                  <w:pPr>
                    <w:spacing w:before="100" w:beforeAutospacing="1" w:after="150"/>
                    <w:rPr>
                      <w:b w:val="0"/>
                    </w:rPr>
                  </w:pPr>
                  <w:r>
                    <w:rPr>
                      <w:b w:val="0"/>
                    </w:rPr>
                    <w:t>Address</w:t>
                  </w:r>
                </w:p>
              </w:tc>
              <w:tc>
                <w:tcPr>
                  <w:tcW w:w="2088" w:type="dxa"/>
                </w:tcPr>
                <w:p w14:paraId="672E57C3" w14:textId="52736A49" w:rsidR="001265DD" w:rsidRDefault="001265DD" w:rsidP="0017360F">
                  <w:pPr>
                    <w:spacing w:before="100" w:beforeAutospacing="1" w:after="150"/>
                    <w:rPr>
                      <w:b w:val="0"/>
                    </w:rPr>
                  </w:pPr>
                  <w:r>
                    <w:rPr>
                      <w:b w:val="0"/>
                    </w:rPr>
                    <w:t>Latitude</w:t>
                  </w:r>
                </w:p>
              </w:tc>
              <w:tc>
                <w:tcPr>
                  <w:tcW w:w="2307" w:type="dxa"/>
                </w:tcPr>
                <w:p w14:paraId="18A6A274" w14:textId="107B2EB8" w:rsidR="001265DD" w:rsidRDefault="001265DD" w:rsidP="0017360F">
                  <w:pPr>
                    <w:spacing w:before="100" w:beforeAutospacing="1" w:after="150"/>
                    <w:rPr>
                      <w:b w:val="0"/>
                    </w:rPr>
                  </w:pPr>
                  <w:r>
                    <w:rPr>
                      <w:b w:val="0"/>
                    </w:rPr>
                    <w:t>Longitude</w:t>
                  </w:r>
                </w:p>
              </w:tc>
            </w:tr>
            <w:tr w:rsidR="001265DD" w14:paraId="2E9558D3" w14:textId="4BB3074B" w:rsidTr="001265DD">
              <w:tc>
                <w:tcPr>
                  <w:tcW w:w="2019" w:type="dxa"/>
                </w:tcPr>
                <w:p w14:paraId="5B0EFA00" w14:textId="1BA7E459" w:rsidR="001265DD" w:rsidRDefault="001265DD" w:rsidP="0017360F">
                  <w:pPr>
                    <w:spacing w:before="100" w:beforeAutospacing="1" w:after="150"/>
                    <w:rPr>
                      <w:b w:val="0"/>
                    </w:rPr>
                  </w:pPr>
                  <w:r>
                    <w:rPr>
                      <w:b w:val="0"/>
                    </w:rPr>
                    <w:t>Shinjuku</w:t>
                  </w:r>
                </w:p>
              </w:tc>
              <w:tc>
                <w:tcPr>
                  <w:tcW w:w="2005" w:type="dxa"/>
                </w:tcPr>
                <w:p w14:paraId="6899C935" w14:textId="60C3B18C" w:rsidR="001265DD" w:rsidRDefault="001265DD" w:rsidP="0017360F">
                  <w:pPr>
                    <w:spacing w:before="100" w:beforeAutospacing="1" w:after="150"/>
                    <w:rPr>
                      <w:b w:val="0"/>
                    </w:rPr>
                  </w:pPr>
                  <w:r>
                    <w:rPr>
                      <w:b w:val="0"/>
                    </w:rPr>
                    <w:t>Chome-2-8 Shinjuku, Tokyo 160-0022, Japan</w:t>
                  </w:r>
                </w:p>
              </w:tc>
              <w:tc>
                <w:tcPr>
                  <w:tcW w:w="2088" w:type="dxa"/>
                </w:tcPr>
                <w:p w14:paraId="6EC8F614" w14:textId="4328853E" w:rsidR="001265DD" w:rsidRDefault="001265DD" w:rsidP="0017360F">
                  <w:pPr>
                    <w:spacing w:before="100" w:beforeAutospacing="1" w:after="150"/>
                    <w:rPr>
                      <w:b w:val="0"/>
                    </w:rPr>
                  </w:pPr>
                  <w:r>
                    <w:rPr>
                      <w:b w:val="0"/>
                    </w:rPr>
                    <w:t>35.6940077</w:t>
                  </w:r>
                </w:p>
              </w:tc>
              <w:tc>
                <w:tcPr>
                  <w:tcW w:w="2307" w:type="dxa"/>
                </w:tcPr>
                <w:p w14:paraId="2E2BA934" w14:textId="724D8654" w:rsidR="001265DD" w:rsidRDefault="001265DD" w:rsidP="0017360F">
                  <w:pPr>
                    <w:spacing w:before="100" w:beforeAutospacing="1" w:after="150"/>
                    <w:rPr>
                      <w:b w:val="0"/>
                    </w:rPr>
                  </w:pPr>
                  <w:r>
                    <w:rPr>
                      <w:b w:val="0"/>
                    </w:rPr>
                    <w:t>139.7070511</w:t>
                  </w:r>
                </w:p>
              </w:tc>
            </w:tr>
          </w:tbl>
          <w:p w14:paraId="6AD1EA64" w14:textId="0C08E028" w:rsidR="00DC6653" w:rsidRDefault="00DC6653" w:rsidP="0017360F">
            <w:pPr>
              <w:shd w:val="clear" w:color="auto" w:fill="FFFFFF"/>
              <w:spacing w:before="100" w:beforeAutospacing="1" w:after="150" w:line="240" w:lineRule="auto"/>
              <w:rPr>
                <w:b w:val="0"/>
              </w:rPr>
            </w:pPr>
            <w:r>
              <w:rPr>
                <w:b w:val="0"/>
              </w:rPr>
              <w:t>To confirm site location, we use Google Maps, entering the coordinates, we get the map</w:t>
            </w:r>
            <w:r w:rsidR="00C42E93">
              <w:rPr>
                <w:b w:val="0"/>
              </w:rPr>
              <w:t>, please refer to Figure 1.</w:t>
            </w:r>
          </w:p>
          <w:p w14:paraId="0538F35B" w14:textId="19625EB7" w:rsidR="00DC6653" w:rsidRDefault="00D86BCB" w:rsidP="0017360F">
            <w:pPr>
              <w:shd w:val="clear" w:color="auto" w:fill="FFFFFF"/>
              <w:spacing w:before="100" w:beforeAutospacing="1" w:after="150" w:line="240" w:lineRule="auto"/>
              <w:rPr>
                <w:b w:val="0"/>
              </w:rPr>
            </w:pPr>
            <w:r>
              <w:rPr>
                <w:noProof/>
              </w:rPr>
              <w:lastRenderedPageBreak/>
              <w:drawing>
                <wp:inline distT="0" distB="0" distL="0" distR="0" wp14:anchorId="6DD841FC" wp14:editId="1C685789">
                  <wp:extent cx="6309360" cy="35490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3549015"/>
                          </a:xfrm>
                          <a:prstGeom prst="rect">
                            <a:avLst/>
                          </a:prstGeom>
                        </pic:spPr>
                      </pic:pic>
                    </a:graphicData>
                  </a:graphic>
                </wp:inline>
              </w:drawing>
            </w:r>
          </w:p>
          <w:p w14:paraId="109EE17F" w14:textId="62E35908" w:rsidR="001265DD" w:rsidRPr="003A391F" w:rsidRDefault="003A391F" w:rsidP="003A391F">
            <w:pPr>
              <w:shd w:val="clear" w:color="auto" w:fill="FFFFFF"/>
              <w:spacing w:before="100" w:beforeAutospacing="1" w:after="150" w:line="240" w:lineRule="auto"/>
              <w:jc w:val="center"/>
              <w:rPr>
                <w:bCs/>
              </w:rPr>
            </w:pPr>
            <w:r w:rsidRPr="003A391F">
              <w:rPr>
                <w:bCs/>
              </w:rPr>
              <w:t>Figure 1</w:t>
            </w:r>
            <w:r>
              <w:rPr>
                <w:bCs/>
              </w:rPr>
              <w:t xml:space="preserve"> -</w:t>
            </w:r>
            <w:r w:rsidRPr="003A391F">
              <w:rPr>
                <w:bCs/>
              </w:rPr>
              <w:t xml:space="preserve"> </w:t>
            </w:r>
            <w:r>
              <w:rPr>
                <w:bCs/>
              </w:rPr>
              <w:t>S</w:t>
            </w:r>
            <w:r w:rsidRPr="003A391F">
              <w:rPr>
                <w:bCs/>
              </w:rPr>
              <w:t>hinjuku site - Google Maps coordinates using Geopy</w:t>
            </w:r>
            <w:r>
              <w:rPr>
                <w:bCs/>
              </w:rPr>
              <w:t xml:space="preserve"> </w:t>
            </w:r>
            <w:r w:rsidR="006808CC">
              <w:rPr>
                <w:bCs/>
              </w:rPr>
              <w:t>library.</w:t>
            </w:r>
          </w:p>
          <w:p w14:paraId="358EC1C2" w14:textId="2C3CE0DE" w:rsidR="00D86BCB" w:rsidRDefault="003A391F" w:rsidP="0017360F">
            <w:pPr>
              <w:shd w:val="clear" w:color="auto" w:fill="FFFFFF"/>
              <w:spacing w:before="100" w:beforeAutospacing="1" w:after="150" w:line="240" w:lineRule="auto"/>
              <w:rPr>
                <w:b w:val="0"/>
              </w:rPr>
            </w:pPr>
            <w:r>
              <w:rPr>
                <w:b w:val="0"/>
              </w:rPr>
              <w:t xml:space="preserve">We </w:t>
            </w:r>
            <w:r w:rsidR="006808CC">
              <w:rPr>
                <w:b w:val="0"/>
              </w:rPr>
              <w:t>identify an issue, the coordinates we got using Geopy library are not correct</w:t>
            </w:r>
            <w:r w:rsidR="00D86BCB">
              <w:rPr>
                <w:b w:val="0"/>
              </w:rPr>
              <w:t>, actual site is far away from the location we got</w:t>
            </w:r>
            <w:r w:rsidR="009E4ACC">
              <w:rPr>
                <w:b w:val="0"/>
              </w:rPr>
              <w:t xml:space="preserve"> using </w:t>
            </w:r>
            <w:r w:rsidR="00C42E93">
              <w:rPr>
                <w:b w:val="0"/>
              </w:rPr>
              <w:t>Google Maps</w:t>
            </w:r>
            <w:r w:rsidR="00D86BCB">
              <w:rPr>
                <w:b w:val="0"/>
              </w:rPr>
              <w:t>, please refer to Figure 1.</w:t>
            </w:r>
          </w:p>
          <w:p w14:paraId="161C7DB8" w14:textId="1C6A3915" w:rsidR="00D86BCB" w:rsidRDefault="00D86BCB" w:rsidP="0017360F">
            <w:pPr>
              <w:shd w:val="clear" w:color="auto" w:fill="FFFFFF"/>
              <w:spacing w:before="100" w:beforeAutospacing="1" w:after="150" w:line="240" w:lineRule="auto"/>
              <w:rPr>
                <w:b w:val="0"/>
              </w:rPr>
            </w:pPr>
            <w:r>
              <w:rPr>
                <w:b w:val="0"/>
              </w:rPr>
              <w:t>Note: I c</w:t>
            </w:r>
            <w:r w:rsidR="00C42E93">
              <w:rPr>
                <w:b w:val="0"/>
              </w:rPr>
              <w:t xml:space="preserve">ould not </w:t>
            </w:r>
            <w:r>
              <w:rPr>
                <w:b w:val="0"/>
              </w:rPr>
              <w:t xml:space="preserve">identify what </w:t>
            </w:r>
            <w:r w:rsidR="00C42E93">
              <w:rPr>
                <w:b w:val="0"/>
              </w:rPr>
              <w:t>the issue was</w:t>
            </w:r>
            <w:r>
              <w:rPr>
                <w:b w:val="0"/>
              </w:rPr>
              <w:t>, Geopy library works fine with other addresses -</w:t>
            </w:r>
            <w:r w:rsidR="00C42E93">
              <w:rPr>
                <w:b w:val="0"/>
              </w:rPr>
              <w:t xml:space="preserve"> </w:t>
            </w:r>
            <w:r>
              <w:rPr>
                <w:b w:val="0"/>
              </w:rPr>
              <w:t xml:space="preserve">for example, US </w:t>
            </w:r>
            <w:r w:rsidR="009E4ACC">
              <w:rPr>
                <w:b w:val="0"/>
              </w:rPr>
              <w:t>postal codes, perhaps Geopy is not optimize for all countries.</w:t>
            </w:r>
          </w:p>
          <w:p w14:paraId="6284FD08" w14:textId="42B427D4" w:rsidR="0097207F" w:rsidRDefault="00D86BCB" w:rsidP="0017360F">
            <w:pPr>
              <w:shd w:val="clear" w:color="auto" w:fill="FFFFFF"/>
              <w:spacing w:before="100" w:beforeAutospacing="1" w:after="150" w:line="240" w:lineRule="auto"/>
              <w:rPr>
                <w:b w:val="0"/>
              </w:rPr>
            </w:pPr>
            <w:r>
              <w:rPr>
                <w:b w:val="0"/>
              </w:rPr>
              <w:t xml:space="preserve">Therefore, we made a research about </w:t>
            </w:r>
            <w:r w:rsidR="00FA159B">
              <w:rPr>
                <w:b w:val="0"/>
              </w:rPr>
              <w:t xml:space="preserve">alternative </w:t>
            </w:r>
            <w:r>
              <w:rPr>
                <w:b w:val="0"/>
              </w:rPr>
              <w:t>libraries to get coordinates from addresses</w:t>
            </w:r>
            <w:r w:rsidR="00C42E93">
              <w:rPr>
                <w:b w:val="0"/>
              </w:rPr>
              <w:t xml:space="preserve"> and </w:t>
            </w:r>
            <w:r>
              <w:rPr>
                <w:b w:val="0"/>
              </w:rPr>
              <w:t xml:space="preserve">we decided to use Google Maps API </w:t>
            </w:r>
            <w:r w:rsidR="00C42E93">
              <w:rPr>
                <w:b w:val="0"/>
              </w:rPr>
              <w:t xml:space="preserve">[1] </w:t>
            </w:r>
            <w:r>
              <w:rPr>
                <w:b w:val="0"/>
              </w:rPr>
              <w:t>that has a similar function like Geopy</w:t>
            </w:r>
            <w:r w:rsidR="00C42E93">
              <w:rPr>
                <w:b w:val="0"/>
              </w:rPr>
              <w:t xml:space="preserve"> library</w:t>
            </w:r>
            <w:r>
              <w:rPr>
                <w:b w:val="0"/>
              </w:rPr>
              <w:t>.</w:t>
            </w:r>
          </w:p>
          <w:p w14:paraId="01B57F80" w14:textId="2AE8F53E" w:rsidR="00427AF4" w:rsidRDefault="00D86BCB" w:rsidP="0017360F">
            <w:pPr>
              <w:shd w:val="clear" w:color="auto" w:fill="FFFFFF"/>
              <w:spacing w:before="100" w:beforeAutospacing="1" w:after="150" w:line="240" w:lineRule="auto"/>
              <w:rPr>
                <w:b w:val="0"/>
              </w:rPr>
            </w:pPr>
            <w:r>
              <w:rPr>
                <w:b w:val="0"/>
              </w:rPr>
              <w:t>Using Google Maps API</w:t>
            </w:r>
            <w:r w:rsidR="00427AF4">
              <w:rPr>
                <w:b w:val="0"/>
              </w:rPr>
              <w:t>, we got the following coordinates:</w:t>
            </w:r>
          </w:p>
          <w:tbl>
            <w:tblPr>
              <w:tblStyle w:val="Tablaconcuadrcula"/>
              <w:tblW w:w="8419" w:type="dxa"/>
              <w:tblLook w:val="04A0" w:firstRow="1" w:lastRow="0" w:firstColumn="1" w:lastColumn="0" w:noHBand="0" w:noVBand="1"/>
            </w:tblPr>
            <w:tblGrid>
              <w:gridCol w:w="2019"/>
              <w:gridCol w:w="2005"/>
              <w:gridCol w:w="2088"/>
              <w:gridCol w:w="2307"/>
            </w:tblGrid>
            <w:tr w:rsidR="009E4ACC" w14:paraId="333B96E8" w14:textId="77777777" w:rsidTr="004B47D7">
              <w:tc>
                <w:tcPr>
                  <w:tcW w:w="2019" w:type="dxa"/>
                </w:tcPr>
                <w:p w14:paraId="49042611" w14:textId="77777777" w:rsidR="009E4ACC" w:rsidRDefault="009E4ACC" w:rsidP="009E4ACC">
                  <w:pPr>
                    <w:spacing w:before="100" w:beforeAutospacing="1" w:after="150"/>
                    <w:rPr>
                      <w:b w:val="0"/>
                    </w:rPr>
                  </w:pPr>
                  <w:r>
                    <w:rPr>
                      <w:b w:val="0"/>
                    </w:rPr>
                    <w:t>Site</w:t>
                  </w:r>
                </w:p>
              </w:tc>
              <w:tc>
                <w:tcPr>
                  <w:tcW w:w="2005" w:type="dxa"/>
                </w:tcPr>
                <w:p w14:paraId="3F354865" w14:textId="77777777" w:rsidR="009E4ACC" w:rsidRDefault="009E4ACC" w:rsidP="009E4ACC">
                  <w:pPr>
                    <w:spacing w:before="100" w:beforeAutospacing="1" w:after="150"/>
                    <w:rPr>
                      <w:b w:val="0"/>
                    </w:rPr>
                  </w:pPr>
                  <w:r>
                    <w:rPr>
                      <w:b w:val="0"/>
                    </w:rPr>
                    <w:t>Address</w:t>
                  </w:r>
                </w:p>
              </w:tc>
              <w:tc>
                <w:tcPr>
                  <w:tcW w:w="2088" w:type="dxa"/>
                </w:tcPr>
                <w:p w14:paraId="7A272BF2" w14:textId="77777777" w:rsidR="009E4ACC" w:rsidRDefault="009E4ACC" w:rsidP="009E4ACC">
                  <w:pPr>
                    <w:spacing w:before="100" w:beforeAutospacing="1" w:after="150"/>
                    <w:rPr>
                      <w:b w:val="0"/>
                    </w:rPr>
                  </w:pPr>
                  <w:r>
                    <w:rPr>
                      <w:b w:val="0"/>
                    </w:rPr>
                    <w:t>Latitude</w:t>
                  </w:r>
                </w:p>
              </w:tc>
              <w:tc>
                <w:tcPr>
                  <w:tcW w:w="2307" w:type="dxa"/>
                </w:tcPr>
                <w:p w14:paraId="4BCDDA46" w14:textId="77777777" w:rsidR="009E4ACC" w:rsidRDefault="009E4ACC" w:rsidP="009E4ACC">
                  <w:pPr>
                    <w:spacing w:before="100" w:beforeAutospacing="1" w:after="150"/>
                    <w:rPr>
                      <w:b w:val="0"/>
                    </w:rPr>
                  </w:pPr>
                  <w:r>
                    <w:rPr>
                      <w:b w:val="0"/>
                    </w:rPr>
                    <w:t>Longitude</w:t>
                  </w:r>
                </w:p>
              </w:tc>
            </w:tr>
            <w:tr w:rsidR="00427AF4" w14:paraId="3299B62D" w14:textId="77777777" w:rsidTr="004B47D7">
              <w:tc>
                <w:tcPr>
                  <w:tcW w:w="2019" w:type="dxa"/>
                </w:tcPr>
                <w:p w14:paraId="234A7459" w14:textId="5CD6A0E3" w:rsidR="00427AF4" w:rsidRDefault="00427AF4" w:rsidP="009E4ACC">
                  <w:pPr>
                    <w:spacing w:before="100" w:beforeAutospacing="1" w:after="150"/>
                    <w:rPr>
                      <w:b w:val="0"/>
                    </w:rPr>
                  </w:pPr>
                  <w:r>
                    <w:rPr>
                      <w:b w:val="0"/>
                    </w:rPr>
                    <w:t>Asakusa</w:t>
                  </w:r>
                </w:p>
              </w:tc>
              <w:tc>
                <w:tcPr>
                  <w:tcW w:w="2005" w:type="dxa"/>
                </w:tcPr>
                <w:p w14:paraId="7A5E4A81" w14:textId="61C002C7" w:rsidR="00427AF4" w:rsidRDefault="00427AF4" w:rsidP="009E4ACC">
                  <w:pPr>
                    <w:spacing w:before="100" w:beforeAutospacing="1" w:after="150"/>
                    <w:rPr>
                      <w:b w:val="0"/>
                    </w:rPr>
                  </w:pPr>
                  <w:proofErr w:type="spellStart"/>
                  <w:r>
                    <w:rPr>
                      <w:b w:val="0"/>
                    </w:rPr>
                    <w:t>Chome</w:t>
                  </w:r>
                  <w:proofErr w:type="spellEnd"/>
                  <w:r>
                    <w:rPr>
                      <w:b w:val="0"/>
                    </w:rPr>
                    <w:t xml:space="preserve"> 6-7 Asakusa, Tokyo 111-0032, Japan </w:t>
                  </w:r>
                </w:p>
              </w:tc>
              <w:tc>
                <w:tcPr>
                  <w:tcW w:w="2088" w:type="dxa"/>
                </w:tcPr>
                <w:p w14:paraId="0E5D1E58" w14:textId="1BC27F92" w:rsidR="00427AF4" w:rsidRDefault="00427AF4" w:rsidP="009E4ACC">
                  <w:pPr>
                    <w:spacing w:before="100" w:beforeAutospacing="1" w:after="150"/>
                    <w:rPr>
                      <w:b w:val="0"/>
                    </w:rPr>
                  </w:pPr>
                  <w:r>
                    <w:rPr>
                      <w:b w:val="0"/>
                    </w:rPr>
                    <w:t>35.7141245</w:t>
                  </w:r>
                </w:p>
              </w:tc>
              <w:tc>
                <w:tcPr>
                  <w:tcW w:w="2307" w:type="dxa"/>
                </w:tcPr>
                <w:p w14:paraId="2561C39A" w14:textId="3A667F44" w:rsidR="00427AF4" w:rsidRDefault="00427AF4" w:rsidP="009E4ACC">
                  <w:pPr>
                    <w:spacing w:before="100" w:beforeAutospacing="1" w:after="150"/>
                    <w:rPr>
                      <w:b w:val="0"/>
                    </w:rPr>
                  </w:pPr>
                  <w:r>
                    <w:rPr>
                      <w:b w:val="0"/>
                    </w:rPr>
                    <w:t>139.7936921</w:t>
                  </w:r>
                </w:p>
              </w:tc>
            </w:tr>
            <w:tr w:rsidR="009E4ACC" w14:paraId="4EE246DB" w14:textId="77777777" w:rsidTr="004B47D7">
              <w:tc>
                <w:tcPr>
                  <w:tcW w:w="2019" w:type="dxa"/>
                </w:tcPr>
                <w:p w14:paraId="10191634" w14:textId="77777777" w:rsidR="009E4ACC" w:rsidRDefault="009E4ACC" w:rsidP="009E4ACC">
                  <w:pPr>
                    <w:spacing w:before="100" w:beforeAutospacing="1" w:after="150"/>
                    <w:rPr>
                      <w:b w:val="0"/>
                    </w:rPr>
                  </w:pPr>
                  <w:r>
                    <w:rPr>
                      <w:b w:val="0"/>
                    </w:rPr>
                    <w:lastRenderedPageBreak/>
                    <w:t>Shinjuku</w:t>
                  </w:r>
                </w:p>
              </w:tc>
              <w:tc>
                <w:tcPr>
                  <w:tcW w:w="2005" w:type="dxa"/>
                </w:tcPr>
                <w:p w14:paraId="2D758D27" w14:textId="77777777" w:rsidR="009E4ACC" w:rsidRDefault="009E4ACC" w:rsidP="009E4ACC">
                  <w:pPr>
                    <w:spacing w:before="100" w:beforeAutospacing="1" w:after="150"/>
                    <w:rPr>
                      <w:b w:val="0"/>
                    </w:rPr>
                  </w:pPr>
                  <w:r>
                    <w:rPr>
                      <w:b w:val="0"/>
                    </w:rPr>
                    <w:t>Chome-2-8 Shinjuku, Tokyo 160-0022, Japan</w:t>
                  </w:r>
                </w:p>
              </w:tc>
              <w:tc>
                <w:tcPr>
                  <w:tcW w:w="2088" w:type="dxa"/>
                </w:tcPr>
                <w:p w14:paraId="11B4D6DB" w14:textId="5CFAEEA6" w:rsidR="009E4ACC" w:rsidRDefault="009E4ACC" w:rsidP="009E4ACC">
                  <w:pPr>
                    <w:spacing w:before="100" w:beforeAutospacing="1" w:after="150"/>
                    <w:rPr>
                      <w:b w:val="0"/>
                    </w:rPr>
                  </w:pPr>
                  <w:r>
                    <w:rPr>
                      <w:b w:val="0"/>
                    </w:rPr>
                    <w:t>35.6</w:t>
                  </w:r>
                  <w:r w:rsidR="00D36827">
                    <w:rPr>
                      <w:b w:val="0"/>
                    </w:rPr>
                    <w:t>888</w:t>
                  </w:r>
                  <w:r>
                    <w:rPr>
                      <w:b w:val="0"/>
                    </w:rPr>
                    <w:t>0</w:t>
                  </w:r>
                  <w:r w:rsidR="00D36827">
                    <w:rPr>
                      <w:b w:val="0"/>
                    </w:rPr>
                    <w:t>6</w:t>
                  </w:r>
                  <w:r>
                    <w:rPr>
                      <w:b w:val="0"/>
                    </w:rPr>
                    <w:t>7</w:t>
                  </w:r>
                </w:p>
              </w:tc>
              <w:tc>
                <w:tcPr>
                  <w:tcW w:w="2307" w:type="dxa"/>
                </w:tcPr>
                <w:p w14:paraId="61A3402F" w14:textId="661ED8BE" w:rsidR="009E4ACC" w:rsidRDefault="009E4ACC" w:rsidP="009E4ACC">
                  <w:pPr>
                    <w:spacing w:before="100" w:beforeAutospacing="1" w:after="150"/>
                    <w:rPr>
                      <w:b w:val="0"/>
                    </w:rPr>
                  </w:pPr>
                  <w:r>
                    <w:rPr>
                      <w:b w:val="0"/>
                    </w:rPr>
                    <w:t>139.70</w:t>
                  </w:r>
                  <w:r w:rsidR="00D36827">
                    <w:rPr>
                      <w:b w:val="0"/>
                    </w:rPr>
                    <w:t>90027</w:t>
                  </w:r>
                </w:p>
              </w:tc>
            </w:tr>
          </w:tbl>
          <w:p w14:paraId="18DD3E18" w14:textId="20E1BC56" w:rsidR="00D36827" w:rsidRDefault="00D36827" w:rsidP="0017360F">
            <w:pPr>
              <w:shd w:val="clear" w:color="auto" w:fill="FFFFFF"/>
              <w:spacing w:before="100" w:beforeAutospacing="1" w:after="150" w:line="240" w:lineRule="auto"/>
              <w:rPr>
                <w:b w:val="0"/>
              </w:rPr>
            </w:pPr>
            <w:r>
              <w:rPr>
                <w:b w:val="0"/>
              </w:rPr>
              <w:t xml:space="preserve">To confirm </w:t>
            </w:r>
            <w:r w:rsidR="003929AF">
              <w:rPr>
                <w:b w:val="0"/>
              </w:rPr>
              <w:t>site’s</w:t>
            </w:r>
            <w:r>
              <w:rPr>
                <w:b w:val="0"/>
              </w:rPr>
              <w:t xml:space="preserve"> locations, we get the following maps:</w:t>
            </w:r>
          </w:p>
          <w:p w14:paraId="52DD5F6F" w14:textId="509BC999" w:rsidR="0097207F" w:rsidRPr="004A1084" w:rsidRDefault="003929AF" w:rsidP="0017360F">
            <w:pPr>
              <w:shd w:val="clear" w:color="auto" w:fill="FFFFFF"/>
              <w:spacing w:before="100" w:beforeAutospacing="1" w:after="150" w:line="240" w:lineRule="auto"/>
              <w:rPr>
                <w:b w:val="0"/>
              </w:rPr>
            </w:pPr>
            <w:r>
              <w:rPr>
                <w:noProof/>
              </w:rPr>
              <w:drawing>
                <wp:inline distT="0" distB="0" distL="0" distR="0" wp14:anchorId="0391E467" wp14:editId="0EF3F386">
                  <wp:extent cx="6309360" cy="35490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3549015"/>
                          </a:xfrm>
                          <a:prstGeom prst="rect">
                            <a:avLst/>
                          </a:prstGeom>
                        </pic:spPr>
                      </pic:pic>
                    </a:graphicData>
                  </a:graphic>
                </wp:inline>
              </w:drawing>
            </w:r>
          </w:p>
          <w:p w14:paraId="4EDA8E19" w14:textId="77777777" w:rsidR="0017360F" w:rsidRDefault="0017360F" w:rsidP="00D102A9">
            <w:pPr>
              <w:pStyle w:val="Content"/>
            </w:pPr>
          </w:p>
          <w:p w14:paraId="1D332B3E" w14:textId="5D135C89" w:rsidR="003929AF" w:rsidRPr="003A391F" w:rsidRDefault="003929AF" w:rsidP="003929AF">
            <w:pPr>
              <w:shd w:val="clear" w:color="auto" w:fill="FFFFFF"/>
              <w:spacing w:before="100" w:beforeAutospacing="1" w:after="150" w:line="240" w:lineRule="auto"/>
              <w:jc w:val="center"/>
              <w:rPr>
                <w:bCs/>
              </w:rPr>
            </w:pPr>
            <w:r w:rsidRPr="003A391F">
              <w:rPr>
                <w:bCs/>
              </w:rPr>
              <w:t xml:space="preserve">Figure </w:t>
            </w:r>
            <w:r>
              <w:rPr>
                <w:bCs/>
              </w:rPr>
              <w:t>2 -</w:t>
            </w:r>
            <w:r w:rsidRPr="003A391F">
              <w:rPr>
                <w:bCs/>
              </w:rPr>
              <w:t xml:space="preserve"> </w:t>
            </w:r>
            <w:r>
              <w:rPr>
                <w:bCs/>
              </w:rPr>
              <w:t>Asakusa</w:t>
            </w:r>
            <w:r w:rsidRPr="003A391F">
              <w:rPr>
                <w:bCs/>
              </w:rPr>
              <w:t xml:space="preserve"> site - Google Maps coordinates using G</w:t>
            </w:r>
            <w:r>
              <w:rPr>
                <w:bCs/>
              </w:rPr>
              <w:t>oogle Maps API library.</w:t>
            </w:r>
          </w:p>
          <w:p w14:paraId="49B6705C" w14:textId="77777777" w:rsidR="00D102A9" w:rsidRDefault="00D102A9" w:rsidP="00D102A9">
            <w:pPr>
              <w:pStyle w:val="Content"/>
            </w:pPr>
          </w:p>
          <w:p w14:paraId="168024A7" w14:textId="77777777" w:rsidR="003929AF" w:rsidRDefault="003929AF" w:rsidP="003929AF">
            <w:pPr>
              <w:shd w:val="clear" w:color="auto" w:fill="FFFFFF"/>
              <w:spacing w:before="100" w:beforeAutospacing="1" w:after="150" w:line="240" w:lineRule="auto"/>
              <w:jc w:val="center"/>
              <w:rPr>
                <w:bCs/>
              </w:rPr>
            </w:pPr>
            <w:r>
              <w:rPr>
                <w:noProof/>
              </w:rPr>
              <w:lastRenderedPageBreak/>
              <w:drawing>
                <wp:inline distT="0" distB="0" distL="0" distR="0" wp14:anchorId="49ABE4B4" wp14:editId="6271A8CD">
                  <wp:extent cx="6309360" cy="35490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549015"/>
                          </a:xfrm>
                          <a:prstGeom prst="rect">
                            <a:avLst/>
                          </a:prstGeom>
                        </pic:spPr>
                      </pic:pic>
                    </a:graphicData>
                  </a:graphic>
                </wp:inline>
              </w:drawing>
            </w:r>
            <w:r w:rsidRPr="003A391F">
              <w:rPr>
                <w:bCs/>
              </w:rPr>
              <w:t xml:space="preserve"> </w:t>
            </w:r>
          </w:p>
          <w:p w14:paraId="5D7998AA" w14:textId="77777777" w:rsidR="00C42E93" w:rsidRDefault="003929AF" w:rsidP="00C42E93">
            <w:pPr>
              <w:shd w:val="clear" w:color="auto" w:fill="FFFFFF"/>
              <w:spacing w:before="100" w:beforeAutospacing="1" w:after="150" w:line="240" w:lineRule="auto"/>
              <w:jc w:val="center"/>
              <w:rPr>
                <w:bCs/>
              </w:rPr>
            </w:pPr>
            <w:r w:rsidRPr="003A391F">
              <w:rPr>
                <w:bCs/>
              </w:rPr>
              <w:t xml:space="preserve">Figure </w:t>
            </w:r>
            <w:r>
              <w:rPr>
                <w:bCs/>
              </w:rPr>
              <w:t>3 -</w:t>
            </w:r>
            <w:r w:rsidRPr="003A391F">
              <w:rPr>
                <w:bCs/>
              </w:rPr>
              <w:t xml:space="preserve"> </w:t>
            </w:r>
            <w:r>
              <w:rPr>
                <w:bCs/>
              </w:rPr>
              <w:t>Shinjuku</w:t>
            </w:r>
            <w:r w:rsidRPr="003A391F">
              <w:rPr>
                <w:bCs/>
              </w:rPr>
              <w:t xml:space="preserve"> site - Google Maps coordinates using G</w:t>
            </w:r>
            <w:r>
              <w:rPr>
                <w:bCs/>
              </w:rPr>
              <w:t>oogle Maps API library.</w:t>
            </w:r>
          </w:p>
          <w:p w14:paraId="48BE6E71" w14:textId="639E47B1" w:rsidR="000D5F3A" w:rsidRPr="00C42E93" w:rsidRDefault="00C42E93" w:rsidP="00C42E93">
            <w:pPr>
              <w:shd w:val="clear" w:color="auto" w:fill="FFFFFF"/>
              <w:spacing w:before="100" w:beforeAutospacing="1" w:after="150" w:line="240" w:lineRule="auto"/>
              <w:rPr>
                <w:b w:val="0"/>
                <w:bCs/>
              </w:rPr>
            </w:pPr>
            <w:r>
              <w:rPr>
                <w:b w:val="0"/>
                <w:bCs/>
              </w:rPr>
              <w:t>D</w:t>
            </w:r>
            <w:r w:rsidR="003929AF" w:rsidRPr="00C42E93">
              <w:rPr>
                <w:b w:val="0"/>
                <w:bCs/>
              </w:rPr>
              <w:t xml:space="preserve">ata is correct, sites </w:t>
            </w:r>
            <w:r w:rsidR="00FA159B" w:rsidRPr="00C42E93">
              <w:rPr>
                <w:b w:val="0"/>
                <w:bCs/>
              </w:rPr>
              <w:t xml:space="preserve">are </w:t>
            </w:r>
            <w:r>
              <w:rPr>
                <w:b w:val="0"/>
                <w:bCs/>
              </w:rPr>
              <w:t xml:space="preserve">located </w:t>
            </w:r>
            <w:r w:rsidR="000D5F3A" w:rsidRPr="00C42E93">
              <w:rPr>
                <w:b w:val="0"/>
                <w:bCs/>
              </w:rPr>
              <w:t>correctly</w:t>
            </w:r>
            <w:r>
              <w:rPr>
                <w:b w:val="0"/>
                <w:bCs/>
              </w:rPr>
              <w:t>.</w:t>
            </w:r>
          </w:p>
          <w:p w14:paraId="3936CAFF" w14:textId="563521E6" w:rsidR="000D5F3A" w:rsidRDefault="000D5F3A" w:rsidP="000D5F3A">
            <w:pPr>
              <w:pStyle w:val="HTMLconformatoprevio"/>
              <w:shd w:val="clear" w:color="auto" w:fill="F8F9FA"/>
              <w:spacing w:line="540" w:lineRule="atLeast"/>
              <w:rPr>
                <w:rFonts w:asciiTheme="minorHAnsi" w:hAnsiTheme="minorHAnsi"/>
                <w:b w:val="0"/>
                <w:sz w:val="28"/>
                <w:szCs w:val="22"/>
              </w:rPr>
            </w:pPr>
            <w:r w:rsidRPr="000D5F3A">
              <w:rPr>
                <w:rFonts w:asciiTheme="minorHAnsi" w:hAnsiTheme="minorHAnsi"/>
                <w:b w:val="0"/>
                <w:sz w:val="28"/>
                <w:szCs w:val="22"/>
              </w:rPr>
              <w:t>Next step is to get information about venues (sushi restaurants) around the sites already located, for that we are going to use Foursquare API</w:t>
            </w:r>
            <w:r w:rsidR="00C42E93">
              <w:rPr>
                <w:rFonts w:asciiTheme="minorHAnsi" w:hAnsiTheme="minorHAnsi"/>
                <w:b w:val="0"/>
                <w:sz w:val="28"/>
                <w:szCs w:val="22"/>
              </w:rPr>
              <w:t xml:space="preserve"> [2]</w:t>
            </w:r>
            <w:r w:rsidRPr="000D5F3A">
              <w:rPr>
                <w:rFonts w:asciiTheme="minorHAnsi" w:hAnsiTheme="minorHAnsi"/>
                <w:b w:val="0"/>
                <w:sz w:val="28"/>
                <w:szCs w:val="22"/>
              </w:rPr>
              <w:t>, this service provides several information about venues through</w:t>
            </w:r>
            <w:r>
              <w:rPr>
                <w:rFonts w:asciiTheme="minorHAnsi" w:hAnsiTheme="minorHAnsi"/>
                <w:b w:val="0"/>
                <w:sz w:val="28"/>
                <w:szCs w:val="22"/>
              </w:rPr>
              <w:t xml:space="preserve"> a </w:t>
            </w:r>
            <w:r w:rsidR="00445272">
              <w:rPr>
                <w:rFonts w:asciiTheme="minorHAnsi" w:hAnsiTheme="minorHAnsi"/>
                <w:b w:val="0"/>
                <w:sz w:val="28"/>
                <w:szCs w:val="22"/>
              </w:rPr>
              <w:t xml:space="preserve">GET </w:t>
            </w:r>
            <w:r w:rsidR="00C42E93">
              <w:rPr>
                <w:rFonts w:asciiTheme="minorHAnsi" w:hAnsiTheme="minorHAnsi"/>
                <w:b w:val="0"/>
                <w:sz w:val="28"/>
                <w:szCs w:val="22"/>
              </w:rPr>
              <w:t>method using a http request</w:t>
            </w:r>
            <w:r w:rsidR="00445272">
              <w:rPr>
                <w:rFonts w:asciiTheme="minorHAnsi" w:hAnsiTheme="minorHAnsi"/>
                <w:b w:val="0"/>
                <w:sz w:val="28"/>
                <w:szCs w:val="22"/>
              </w:rPr>
              <w:t>, this is a call to a Foursquare which as a response, we receive a JSON (Java Script Object Notation) file, this file include</w:t>
            </w:r>
            <w:r w:rsidR="00C42E93">
              <w:rPr>
                <w:rFonts w:asciiTheme="minorHAnsi" w:hAnsiTheme="minorHAnsi"/>
                <w:b w:val="0"/>
                <w:sz w:val="28"/>
                <w:szCs w:val="22"/>
              </w:rPr>
              <w:t>s</w:t>
            </w:r>
            <w:r w:rsidR="00445272">
              <w:rPr>
                <w:rFonts w:asciiTheme="minorHAnsi" w:hAnsiTheme="minorHAnsi"/>
                <w:b w:val="0"/>
                <w:sz w:val="28"/>
                <w:szCs w:val="22"/>
              </w:rPr>
              <w:t xml:space="preserve"> a different set of data depending </w:t>
            </w:r>
            <w:proofErr w:type="gramStart"/>
            <w:r w:rsidR="00445272">
              <w:rPr>
                <w:rFonts w:asciiTheme="minorHAnsi" w:hAnsiTheme="minorHAnsi"/>
                <w:b w:val="0"/>
                <w:sz w:val="28"/>
                <w:szCs w:val="22"/>
              </w:rPr>
              <w:t>of</w:t>
            </w:r>
            <w:proofErr w:type="gramEnd"/>
            <w:r w:rsidR="00445272">
              <w:rPr>
                <w:rFonts w:asciiTheme="minorHAnsi" w:hAnsiTheme="minorHAnsi"/>
                <w:b w:val="0"/>
                <w:sz w:val="28"/>
                <w:szCs w:val="22"/>
              </w:rPr>
              <w:t xml:space="preserve"> the parameters we use in the GET </w:t>
            </w:r>
            <w:r w:rsidR="00C42E93">
              <w:rPr>
                <w:rFonts w:asciiTheme="minorHAnsi" w:hAnsiTheme="minorHAnsi"/>
                <w:b w:val="0"/>
                <w:sz w:val="28"/>
                <w:szCs w:val="22"/>
              </w:rPr>
              <w:t>method</w:t>
            </w:r>
            <w:r w:rsidR="00445272">
              <w:rPr>
                <w:rFonts w:asciiTheme="minorHAnsi" w:hAnsiTheme="minorHAnsi"/>
                <w:b w:val="0"/>
                <w:sz w:val="28"/>
                <w:szCs w:val="22"/>
              </w:rPr>
              <w:t>.</w:t>
            </w:r>
          </w:p>
          <w:p w14:paraId="5D62052A" w14:textId="518A0C5A" w:rsidR="00445272" w:rsidRDefault="00445272" w:rsidP="000D5F3A">
            <w:pPr>
              <w:pStyle w:val="HTMLconformatoprevio"/>
              <w:shd w:val="clear" w:color="auto" w:fill="F8F9FA"/>
              <w:spacing w:line="540" w:lineRule="atLeast"/>
              <w:rPr>
                <w:rFonts w:asciiTheme="minorHAnsi" w:hAnsiTheme="minorHAnsi"/>
                <w:b w:val="0"/>
                <w:sz w:val="28"/>
                <w:szCs w:val="22"/>
              </w:rPr>
            </w:pPr>
            <w:r>
              <w:rPr>
                <w:rFonts w:asciiTheme="minorHAnsi" w:hAnsiTheme="minorHAnsi"/>
                <w:b w:val="0"/>
                <w:sz w:val="28"/>
                <w:szCs w:val="22"/>
              </w:rPr>
              <w:t>For our purposes, we need to get basically the following information:</w:t>
            </w:r>
          </w:p>
          <w:p w14:paraId="3808BD40" w14:textId="3C413B68" w:rsidR="00445272" w:rsidRDefault="00445272" w:rsidP="00445272">
            <w:pPr>
              <w:pStyle w:val="HTMLconformatoprevio"/>
              <w:numPr>
                <w:ilvl w:val="0"/>
                <w:numId w:val="18"/>
              </w:numPr>
              <w:shd w:val="clear" w:color="auto" w:fill="F8F9FA"/>
              <w:spacing w:line="540" w:lineRule="atLeast"/>
              <w:rPr>
                <w:rFonts w:asciiTheme="minorHAnsi" w:hAnsiTheme="minorHAnsi"/>
                <w:b w:val="0"/>
                <w:sz w:val="28"/>
                <w:szCs w:val="22"/>
              </w:rPr>
            </w:pPr>
            <w:r>
              <w:rPr>
                <w:rFonts w:asciiTheme="minorHAnsi" w:hAnsiTheme="minorHAnsi"/>
                <w:b w:val="0"/>
                <w:sz w:val="28"/>
                <w:szCs w:val="22"/>
              </w:rPr>
              <w:t>Venue ID, a unique identifier per venue.</w:t>
            </w:r>
          </w:p>
          <w:p w14:paraId="6177D48D" w14:textId="5BB97F8B" w:rsidR="00445272" w:rsidRDefault="00445272" w:rsidP="00445272">
            <w:pPr>
              <w:pStyle w:val="HTMLconformatoprevio"/>
              <w:numPr>
                <w:ilvl w:val="0"/>
                <w:numId w:val="18"/>
              </w:numPr>
              <w:shd w:val="clear" w:color="auto" w:fill="F8F9FA"/>
              <w:spacing w:line="540" w:lineRule="atLeast"/>
              <w:rPr>
                <w:rFonts w:asciiTheme="minorHAnsi" w:hAnsiTheme="minorHAnsi"/>
                <w:b w:val="0"/>
                <w:sz w:val="28"/>
                <w:szCs w:val="22"/>
              </w:rPr>
            </w:pPr>
            <w:r>
              <w:rPr>
                <w:rFonts w:asciiTheme="minorHAnsi" w:hAnsiTheme="minorHAnsi"/>
                <w:b w:val="0"/>
                <w:sz w:val="28"/>
                <w:szCs w:val="22"/>
              </w:rPr>
              <w:t>Coordinates (latitude and longitude), per each venue.</w:t>
            </w:r>
          </w:p>
          <w:p w14:paraId="765ED00F" w14:textId="7590D695" w:rsidR="00445272" w:rsidRDefault="00445272" w:rsidP="00445272">
            <w:pPr>
              <w:pStyle w:val="HTMLconformatoprevio"/>
              <w:numPr>
                <w:ilvl w:val="0"/>
                <w:numId w:val="18"/>
              </w:numPr>
              <w:shd w:val="clear" w:color="auto" w:fill="F8F9FA"/>
              <w:spacing w:line="540" w:lineRule="atLeast"/>
              <w:rPr>
                <w:rFonts w:asciiTheme="minorHAnsi" w:hAnsiTheme="minorHAnsi"/>
                <w:b w:val="0"/>
                <w:sz w:val="28"/>
                <w:szCs w:val="22"/>
              </w:rPr>
            </w:pPr>
            <w:r>
              <w:rPr>
                <w:rFonts w:asciiTheme="minorHAnsi" w:hAnsiTheme="minorHAnsi"/>
                <w:b w:val="0"/>
                <w:sz w:val="28"/>
                <w:szCs w:val="22"/>
              </w:rPr>
              <w:t>Distance, from each venue to the original point for Asakusa or Shinjuku -to verify distance is in accordance with the specification.</w:t>
            </w:r>
          </w:p>
          <w:p w14:paraId="36CB24D1" w14:textId="53B6E666" w:rsidR="00445272" w:rsidRPr="000D5F3A" w:rsidRDefault="00445272" w:rsidP="000D5F3A">
            <w:pPr>
              <w:pStyle w:val="HTMLconformatoprevio"/>
              <w:shd w:val="clear" w:color="auto" w:fill="F8F9FA"/>
              <w:spacing w:line="540" w:lineRule="atLeast"/>
              <w:rPr>
                <w:rFonts w:asciiTheme="minorHAnsi" w:hAnsiTheme="minorHAnsi"/>
                <w:b w:val="0"/>
                <w:sz w:val="28"/>
                <w:szCs w:val="22"/>
              </w:rPr>
            </w:pPr>
            <w:r>
              <w:rPr>
                <w:rFonts w:asciiTheme="minorHAnsi" w:hAnsiTheme="minorHAnsi"/>
                <w:b w:val="0"/>
                <w:sz w:val="28"/>
                <w:szCs w:val="22"/>
              </w:rPr>
              <w:lastRenderedPageBreak/>
              <w:t xml:space="preserve">Once, we got these two files in JSON format, we </w:t>
            </w:r>
            <w:r w:rsidR="00C42E93">
              <w:rPr>
                <w:rFonts w:asciiTheme="minorHAnsi" w:hAnsiTheme="minorHAnsi"/>
                <w:b w:val="0"/>
                <w:sz w:val="28"/>
                <w:szCs w:val="22"/>
              </w:rPr>
              <w:t xml:space="preserve">need to </w:t>
            </w:r>
            <w:r>
              <w:rPr>
                <w:rFonts w:asciiTheme="minorHAnsi" w:hAnsiTheme="minorHAnsi"/>
                <w:b w:val="0"/>
                <w:sz w:val="28"/>
                <w:szCs w:val="22"/>
              </w:rPr>
              <w:t>convert th</w:t>
            </w:r>
            <w:r w:rsidR="00C42E93">
              <w:rPr>
                <w:rFonts w:asciiTheme="minorHAnsi" w:hAnsiTheme="minorHAnsi"/>
                <w:b w:val="0"/>
                <w:sz w:val="28"/>
                <w:szCs w:val="22"/>
              </w:rPr>
              <w:t>ose</w:t>
            </w:r>
            <w:r>
              <w:rPr>
                <w:rFonts w:asciiTheme="minorHAnsi" w:hAnsiTheme="minorHAnsi"/>
                <w:b w:val="0"/>
                <w:sz w:val="28"/>
                <w:szCs w:val="22"/>
              </w:rPr>
              <w:t xml:space="preserve"> into dataframe format</w:t>
            </w:r>
            <w:r w:rsidR="005B19BE">
              <w:rPr>
                <w:rFonts w:asciiTheme="minorHAnsi" w:hAnsiTheme="minorHAnsi"/>
                <w:b w:val="0"/>
                <w:sz w:val="28"/>
                <w:szCs w:val="22"/>
              </w:rPr>
              <w:t xml:space="preserve"> -</w:t>
            </w:r>
            <w:r w:rsidR="005B19BE" w:rsidRPr="005B19BE">
              <w:rPr>
                <w:rFonts w:asciiTheme="minorHAnsi" w:hAnsiTheme="minorHAnsi"/>
                <w:b w:val="0"/>
                <w:sz w:val="28"/>
                <w:szCs w:val="22"/>
              </w:rPr>
              <w:t xml:space="preserve">using a </w:t>
            </w:r>
            <w:r w:rsidR="00C42E93">
              <w:rPr>
                <w:rFonts w:asciiTheme="minorHAnsi" w:hAnsiTheme="minorHAnsi"/>
                <w:b w:val="0"/>
                <w:sz w:val="28"/>
                <w:szCs w:val="22"/>
              </w:rPr>
              <w:t>Python</w:t>
            </w:r>
            <w:r w:rsidR="005B19BE" w:rsidRPr="005B19BE">
              <w:rPr>
                <w:rFonts w:asciiTheme="minorHAnsi" w:hAnsiTheme="minorHAnsi"/>
                <w:b w:val="0"/>
                <w:sz w:val="28"/>
                <w:szCs w:val="22"/>
              </w:rPr>
              <w:t>,</w:t>
            </w:r>
            <w:r w:rsidR="005B19BE">
              <w:rPr>
                <w:rFonts w:asciiTheme="minorHAnsi" w:hAnsiTheme="minorHAnsi"/>
                <w:b w:val="0"/>
                <w:i/>
                <w:iCs/>
                <w:sz w:val="28"/>
                <w:szCs w:val="22"/>
              </w:rPr>
              <w:t xml:space="preserve"> </w:t>
            </w:r>
            <w:r w:rsidR="005B19BE">
              <w:rPr>
                <w:rFonts w:asciiTheme="minorHAnsi" w:hAnsiTheme="minorHAnsi"/>
                <w:b w:val="0"/>
                <w:sz w:val="28"/>
                <w:szCs w:val="22"/>
              </w:rPr>
              <w:t>t</w:t>
            </w:r>
            <w:r>
              <w:rPr>
                <w:rFonts w:asciiTheme="minorHAnsi" w:hAnsiTheme="minorHAnsi"/>
                <w:b w:val="0"/>
                <w:sz w:val="28"/>
                <w:szCs w:val="22"/>
              </w:rPr>
              <w:t xml:space="preserve">his is </w:t>
            </w:r>
            <w:r w:rsidR="00C42E93">
              <w:rPr>
                <w:rFonts w:asciiTheme="minorHAnsi" w:hAnsiTheme="minorHAnsi"/>
                <w:b w:val="0"/>
                <w:sz w:val="28"/>
                <w:szCs w:val="22"/>
              </w:rPr>
              <w:t xml:space="preserve">useful to </w:t>
            </w:r>
            <w:r>
              <w:rPr>
                <w:rFonts w:asciiTheme="minorHAnsi" w:hAnsiTheme="minorHAnsi"/>
                <w:b w:val="0"/>
                <w:sz w:val="28"/>
                <w:szCs w:val="22"/>
              </w:rPr>
              <w:t xml:space="preserve">manipulate </w:t>
            </w:r>
            <w:r w:rsidR="005B19BE">
              <w:rPr>
                <w:rFonts w:asciiTheme="minorHAnsi" w:hAnsiTheme="minorHAnsi"/>
                <w:b w:val="0"/>
                <w:sz w:val="28"/>
                <w:szCs w:val="22"/>
              </w:rPr>
              <w:t xml:space="preserve">and clean up or filter the whole information contained in the JSON format and thus using </w:t>
            </w:r>
            <w:proofErr w:type="gramStart"/>
            <w:r>
              <w:rPr>
                <w:rFonts w:asciiTheme="minorHAnsi" w:hAnsiTheme="minorHAnsi"/>
                <w:b w:val="0"/>
                <w:sz w:val="28"/>
                <w:szCs w:val="22"/>
              </w:rPr>
              <w:t>Pandas</w:t>
            </w:r>
            <w:proofErr w:type="gramEnd"/>
            <w:r>
              <w:rPr>
                <w:rFonts w:asciiTheme="minorHAnsi" w:hAnsiTheme="minorHAnsi"/>
                <w:b w:val="0"/>
                <w:sz w:val="28"/>
                <w:szCs w:val="22"/>
              </w:rPr>
              <w:t xml:space="preserve"> library</w:t>
            </w:r>
            <w:r w:rsidR="005B19BE">
              <w:rPr>
                <w:rFonts w:asciiTheme="minorHAnsi" w:hAnsiTheme="minorHAnsi"/>
                <w:b w:val="0"/>
                <w:sz w:val="28"/>
                <w:szCs w:val="22"/>
              </w:rPr>
              <w:t xml:space="preserve"> we may process the data easily</w:t>
            </w:r>
            <w:r>
              <w:rPr>
                <w:rFonts w:asciiTheme="minorHAnsi" w:hAnsiTheme="minorHAnsi"/>
                <w:b w:val="0"/>
                <w:sz w:val="28"/>
                <w:szCs w:val="22"/>
              </w:rPr>
              <w:t>.</w:t>
            </w:r>
          </w:p>
          <w:p w14:paraId="02ADCE29" w14:textId="2D90D781" w:rsidR="000D5F3A" w:rsidRDefault="000D5F3A" w:rsidP="00D102A9">
            <w:pPr>
              <w:pStyle w:val="Content"/>
            </w:pPr>
          </w:p>
          <w:p w14:paraId="21B28759" w14:textId="52091876" w:rsidR="00FA159B" w:rsidRDefault="005B19BE" w:rsidP="00D102A9">
            <w:pPr>
              <w:pStyle w:val="Content"/>
            </w:pPr>
            <w:r>
              <w:rPr>
                <w:noProof/>
              </w:rPr>
              <w:drawing>
                <wp:inline distT="0" distB="0" distL="0" distR="0" wp14:anchorId="41FC4940" wp14:editId="064B967B">
                  <wp:extent cx="7854106" cy="2488222"/>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3">
                            <a:extLst>
                              <a:ext uri="{28A0092B-C50C-407E-A947-70E740481C1C}">
                                <a14:useLocalDpi xmlns:a14="http://schemas.microsoft.com/office/drawing/2010/main" val="0"/>
                              </a:ext>
                            </a:extLst>
                          </a:blip>
                          <a:stretch>
                            <a:fillRect/>
                          </a:stretch>
                        </pic:blipFill>
                        <pic:spPr>
                          <a:xfrm>
                            <a:off x="0" y="0"/>
                            <a:ext cx="8158954" cy="2584799"/>
                          </a:xfrm>
                          <a:prstGeom prst="rect">
                            <a:avLst/>
                          </a:prstGeom>
                        </pic:spPr>
                      </pic:pic>
                    </a:graphicData>
                  </a:graphic>
                </wp:inline>
              </w:drawing>
            </w:r>
          </w:p>
          <w:p w14:paraId="1DFC492F" w14:textId="77777777" w:rsidR="005B19BE" w:rsidRDefault="005B19BE" w:rsidP="005B19BE">
            <w:pPr>
              <w:shd w:val="clear" w:color="auto" w:fill="FFFFFF"/>
              <w:spacing w:before="100" w:beforeAutospacing="1" w:after="150" w:line="240" w:lineRule="auto"/>
              <w:jc w:val="center"/>
              <w:rPr>
                <w:bCs/>
              </w:rPr>
            </w:pPr>
            <w:r w:rsidRPr="003A391F">
              <w:rPr>
                <w:bCs/>
              </w:rPr>
              <w:t xml:space="preserve">Figure </w:t>
            </w:r>
            <w:r>
              <w:rPr>
                <w:bCs/>
              </w:rPr>
              <w:t>4 –</w:t>
            </w:r>
            <w:r w:rsidRPr="003A391F">
              <w:rPr>
                <w:bCs/>
              </w:rPr>
              <w:t xml:space="preserve"> </w:t>
            </w:r>
            <w:r>
              <w:rPr>
                <w:bCs/>
              </w:rPr>
              <w:t xml:space="preserve">Asakusa </w:t>
            </w:r>
            <w:r w:rsidRPr="003A391F">
              <w:rPr>
                <w:bCs/>
              </w:rPr>
              <w:t xml:space="preserve">site </w:t>
            </w:r>
            <w:r>
              <w:rPr>
                <w:bCs/>
              </w:rPr>
              <w:t>–</w:t>
            </w:r>
            <w:r w:rsidRPr="003A391F">
              <w:rPr>
                <w:bCs/>
              </w:rPr>
              <w:t xml:space="preserve"> </w:t>
            </w:r>
            <w:proofErr w:type="spellStart"/>
            <w:r>
              <w:rPr>
                <w:bCs/>
              </w:rPr>
              <w:t>dataframe_filtered_asak</w:t>
            </w:r>
            <w:proofErr w:type="spellEnd"/>
            <w:r>
              <w:rPr>
                <w:bCs/>
              </w:rPr>
              <w:t>.</w:t>
            </w:r>
          </w:p>
          <w:p w14:paraId="6DE6F9DA" w14:textId="0F612CB1" w:rsidR="005B19BE" w:rsidRDefault="005B19BE" w:rsidP="005B19BE">
            <w:pPr>
              <w:shd w:val="clear" w:color="auto" w:fill="FFFFFF"/>
              <w:spacing w:before="100" w:beforeAutospacing="1" w:after="150" w:line="240" w:lineRule="auto"/>
              <w:jc w:val="center"/>
              <w:rPr>
                <w:bCs/>
              </w:rPr>
            </w:pPr>
            <w:r>
              <w:rPr>
                <w:bCs/>
                <w:noProof/>
              </w:rPr>
              <w:drawing>
                <wp:inline distT="0" distB="0" distL="0" distR="0" wp14:anchorId="34C7A287" wp14:editId="583BF635">
                  <wp:extent cx="8196356" cy="3100784"/>
                  <wp:effectExtent l="0" t="0" r="0" b="4445"/>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8541744" cy="3231449"/>
                          </a:xfrm>
                          <a:prstGeom prst="rect">
                            <a:avLst/>
                          </a:prstGeom>
                        </pic:spPr>
                      </pic:pic>
                    </a:graphicData>
                  </a:graphic>
                </wp:inline>
              </w:drawing>
            </w:r>
          </w:p>
          <w:p w14:paraId="43E4FEEA" w14:textId="5D3C699B" w:rsidR="005B19BE" w:rsidRDefault="005B19BE" w:rsidP="005B19BE">
            <w:pPr>
              <w:shd w:val="clear" w:color="auto" w:fill="FFFFFF"/>
              <w:spacing w:before="100" w:beforeAutospacing="1" w:after="150" w:line="240" w:lineRule="auto"/>
              <w:jc w:val="center"/>
              <w:rPr>
                <w:bCs/>
              </w:rPr>
            </w:pPr>
            <w:r w:rsidRPr="003A391F">
              <w:rPr>
                <w:bCs/>
              </w:rPr>
              <w:t xml:space="preserve">Figure </w:t>
            </w:r>
            <w:r>
              <w:rPr>
                <w:bCs/>
              </w:rPr>
              <w:t>5 –</w:t>
            </w:r>
            <w:r w:rsidRPr="003A391F">
              <w:rPr>
                <w:bCs/>
              </w:rPr>
              <w:t xml:space="preserve"> </w:t>
            </w:r>
            <w:r>
              <w:rPr>
                <w:bCs/>
              </w:rPr>
              <w:t xml:space="preserve">Shinjuku </w:t>
            </w:r>
            <w:r w:rsidRPr="003A391F">
              <w:rPr>
                <w:bCs/>
              </w:rPr>
              <w:t xml:space="preserve">site </w:t>
            </w:r>
            <w:r>
              <w:rPr>
                <w:bCs/>
              </w:rPr>
              <w:t>–</w:t>
            </w:r>
            <w:r w:rsidRPr="003A391F">
              <w:rPr>
                <w:bCs/>
              </w:rPr>
              <w:t xml:space="preserve"> </w:t>
            </w:r>
            <w:proofErr w:type="spellStart"/>
            <w:r>
              <w:rPr>
                <w:bCs/>
              </w:rPr>
              <w:t>dataframe_filtered_shin</w:t>
            </w:r>
            <w:proofErr w:type="spellEnd"/>
            <w:r>
              <w:rPr>
                <w:bCs/>
              </w:rPr>
              <w:t>.</w:t>
            </w:r>
          </w:p>
          <w:p w14:paraId="5A017244" w14:textId="49A2292E" w:rsidR="005B19BE" w:rsidRDefault="005B19BE" w:rsidP="005B19BE">
            <w:pPr>
              <w:shd w:val="clear" w:color="auto" w:fill="FFFFFF"/>
              <w:spacing w:before="100" w:beforeAutospacing="1" w:after="150" w:line="240" w:lineRule="auto"/>
              <w:rPr>
                <w:b w:val="0"/>
              </w:rPr>
            </w:pPr>
            <w:r w:rsidRPr="005B19BE">
              <w:rPr>
                <w:b w:val="0"/>
              </w:rPr>
              <w:lastRenderedPageBreak/>
              <w:t xml:space="preserve">Another </w:t>
            </w:r>
            <w:r>
              <w:rPr>
                <w:b w:val="0"/>
              </w:rPr>
              <w:t xml:space="preserve">key advantage of using dataframe format is that we may inspect the data </w:t>
            </w:r>
            <w:r w:rsidR="007C334F">
              <w:rPr>
                <w:b w:val="0"/>
              </w:rPr>
              <w:t xml:space="preserve">directly </w:t>
            </w:r>
            <w:r>
              <w:rPr>
                <w:b w:val="0"/>
              </w:rPr>
              <w:t xml:space="preserve">and visualize the </w:t>
            </w:r>
            <w:r w:rsidR="007C334F">
              <w:rPr>
                <w:b w:val="0"/>
              </w:rPr>
              <w:t xml:space="preserve">data </w:t>
            </w:r>
            <w:r>
              <w:rPr>
                <w:b w:val="0"/>
              </w:rPr>
              <w:t>column</w:t>
            </w:r>
            <w:r w:rsidR="007C334F">
              <w:rPr>
                <w:b w:val="0"/>
              </w:rPr>
              <w:t xml:space="preserve"> by column and verify </w:t>
            </w:r>
            <w:r>
              <w:rPr>
                <w:b w:val="0"/>
              </w:rPr>
              <w:t>information i</w:t>
            </w:r>
            <w:r w:rsidR="007C334F">
              <w:rPr>
                <w:b w:val="0"/>
              </w:rPr>
              <w:t xml:space="preserve">n case we get </w:t>
            </w:r>
            <w:r>
              <w:rPr>
                <w:b w:val="0"/>
              </w:rPr>
              <w:t xml:space="preserve">missing </w:t>
            </w:r>
            <w:r w:rsidR="007C334F">
              <w:rPr>
                <w:b w:val="0"/>
              </w:rPr>
              <w:t xml:space="preserve">data </w:t>
            </w:r>
            <w:r>
              <w:rPr>
                <w:b w:val="0"/>
              </w:rPr>
              <w:t>or inconsistence</w:t>
            </w:r>
            <w:r w:rsidR="007C334F">
              <w:rPr>
                <w:b w:val="0"/>
              </w:rPr>
              <w:t xml:space="preserve"> data</w:t>
            </w:r>
            <w:r>
              <w:rPr>
                <w:b w:val="0"/>
              </w:rPr>
              <w:t>. After the checking, it seems data is OK.</w:t>
            </w:r>
            <w:r w:rsidR="007C334F">
              <w:rPr>
                <w:b w:val="0"/>
              </w:rPr>
              <w:t xml:space="preserve"> </w:t>
            </w:r>
          </w:p>
          <w:p w14:paraId="6D12B4DB" w14:textId="0F8DD047" w:rsidR="00121109" w:rsidRDefault="00121109" w:rsidP="005B19BE">
            <w:pPr>
              <w:shd w:val="clear" w:color="auto" w:fill="FFFFFF"/>
              <w:spacing w:before="100" w:beforeAutospacing="1" w:after="150" w:line="240" w:lineRule="auto"/>
              <w:rPr>
                <w:b w:val="0"/>
              </w:rPr>
            </w:pPr>
            <w:r>
              <w:rPr>
                <w:b w:val="0"/>
              </w:rPr>
              <w:t>Also, important to include in our analysis is the site visualization using Folium library</w:t>
            </w:r>
            <w:r w:rsidR="005B6F3F">
              <w:rPr>
                <w:b w:val="0"/>
              </w:rPr>
              <w:t xml:space="preserve"> [3]</w:t>
            </w:r>
            <w:r>
              <w:rPr>
                <w:b w:val="0"/>
              </w:rPr>
              <w:t>.</w:t>
            </w:r>
          </w:p>
          <w:p w14:paraId="45C8FFEC" w14:textId="4A238F79" w:rsidR="00121109" w:rsidRDefault="00121109" w:rsidP="005B19BE">
            <w:pPr>
              <w:shd w:val="clear" w:color="auto" w:fill="FFFFFF"/>
              <w:spacing w:before="100" w:beforeAutospacing="1" w:after="150" w:line="240" w:lineRule="auto"/>
              <w:rPr>
                <w:b w:val="0"/>
              </w:rPr>
            </w:pPr>
            <w:r>
              <w:rPr>
                <w:b w:val="0"/>
                <w:noProof/>
              </w:rPr>
              <w:drawing>
                <wp:inline distT="0" distB="0" distL="0" distR="0" wp14:anchorId="5143E3B5" wp14:editId="5861D4A2">
                  <wp:extent cx="6309360" cy="321818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5">
                            <a:extLst>
                              <a:ext uri="{28A0092B-C50C-407E-A947-70E740481C1C}">
                                <a14:useLocalDpi xmlns:a14="http://schemas.microsoft.com/office/drawing/2010/main" val="0"/>
                              </a:ext>
                            </a:extLst>
                          </a:blip>
                          <a:stretch>
                            <a:fillRect/>
                          </a:stretch>
                        </pic:blipFill>
                        <pic:spPr>
                          <a:xfrm>
                            <a:off x="0" y="0"/>
                            <a:ext cx="6309360" cy="3218180"/>
                          </a:xfrm>
                          <a:prstGeom prst="rect">
                            <a:avLst/>
                          </a:prstGeom>
                        </pic:spPr>
                      </pic:pic>
                    </a:graphicData>
                  </a:graphic>
                </wp:inline>
              </w:drawing>
            </w:r>
          </w:p>
          <w:p w14:paraId="029535FF" w14:textId="55A0A9E0" w:rsidR="00121109" w:rsidRDefault="00121109" w:rsidP="00121109">
            <w:pPr>
              <w:shd w:val="clear" w:color="auto" w:fill="FFFFFF"/>
              <w:spacing w:before="100" w:beforeAutospacing="1" w:after="150" w:line="240" w:lineRule="auto"/>
              <w:jc w:val="center"/>
              <w:rPr>
                <w:bCs/>
              </w:rPr>
            </w:pPr>
            <w:r w:rsidRPr="003A391F">
              <w:rPr>
                <w:bCs/>
              </w:rPr>
              <w:t xml:space="preserve">Figure </w:t>
            </w:r>
            <w:r>
              <w:rPr>
                <w:bCs/>
              </w:rPr>
              <w:t>6</w:t>
            </w:r>
            <w:r>
              <w:rPr>
                <w:bCs/>
              </w:rPr>
              <w:t xml:space="preserve"> –</w:t>
            </w:r>
            <w:r w:rsidRPr="003A391F">
              <w:rPr>
                <w:bCs/>
              </w:rPr>
              <w:t xml:space="preserve"> </w:t>
            </w:r>
            <w:r>
              <w:rPr>
                <w:bCs/>
              </w:rPr>
              <w:t xml:space="preserve">Asakusa </w:t>
            </w:r>
            <w:r w:rsidRPr="003A391F">
              <w:rPr>
                <w:bCs/>
              </w:rPr>
              <w:t xml:space="preserve">site </w:t>
            </w:r>
            <w:r>
              <w:rPr>
                <w:bCs/>
              </w:rPr>
              <w:t>–</w:t>
            </w:r>
            <w:r w:rsidRPr="003A391F">
              <w:rPr>
                <w:bCs/>
              </w:rPr>
              <w:t xml:space="preserve"> </w:t>
            </w:r>
            <w:r>
              <w:rPr>
                <w:bCs/>
              </w:rPr>
              <w:t>venues in blue.</w:t>
            </w:r>
          </w:p>
          <w:p w14:paraId="457AE32E" w14:textId="71CA4C89" w:rsidR="00121109" w:rsidRDefault="00121109" w:rsidP="005B19BE">
            <w:pPr>
              <w:shd w:val="clear" w:color="auto" w:fill="FFFFFF"/>
              <w:spacing w:before="100" w:beforeAutospacing="1" w:after="150" w:line="240" w:lineRule="auto"/>
              <w:rPr>
                <w:b w:val="0"/>
              </w:rPr>
            </w:pPr>
            <w:r>
              <w:rPr>
                <w:b w:val="0"/>
                <w:noProof/>
              </w:rPr>
              <w:lastRenderedPageBreak/>
              <w:drawing>
                <wp:inline distT="0" distB="0" distL="0" distR="0" wp14:anchorId="78E72086" wp14:editId="3D8E407A">
                  <wp:extent cx="6309360" cy="3186430"/>
                  <wp:effectExtent l="0" t="0" r="0" b="0"/>
                  <wp:docPr id="19" name="Imagen 1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Map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09360" cy="3186430"/>
                          </a:xfrm>
                          <a:prstGeom prst="rect">
                            <a:avLst/>
                          </a:prstGeom>
                        </pic:spPr>
                      </pic:pic>
                    </a:graphicData>
                  </a:graphic>
                </wp:inline>
              </w:drawing>
            </w:r>
          </w:p>
          <w:p w14:paraId="01C388D9" w14:textId="77777777" w:rsidR="00121109" w:rsidRDefault="00121109" w:rsidP="005B19BE">
            <w:pPr>
              <w:shd w:val="clear" w:color="auto" w:fill="FFFFFF"/>
              <w:spacing w:before="100" w:beforeAutospacing="1" w:after="150" w:line="240" w:lineRule="auto"/>
              <w:rPr>
                <w:b w:val="0"/>
              </w:rPr>
            </w:pPr>
          </w:p>
          <w:p w14:paraId="4CE6095A" w14:textId="2B1BFD3C" w:rsidR="00121109" w:rsidRDefault="00121109" w:rsidP="00121109">
            <w:pPr>
              <w:shd w:val="clear" w:color="auto" w:fill="FFFFFF"/>
              <w:spacing w:before="100" w:beforeAutospacing="1" w:after="150" w:line="240" w:lineRule="auto"/>
              <w:jc w:val="center"/>
              <w:rPr>
                <w:bCs/>
              </w:rPr>
            </w:pPr>
            <w:r w:rsidRPr="003A391F">
              <w:rPr>
                <w:bCs/>
              </w:rPr>
              <w:t xml:space="preserve">Figure </w:t>
            </w:r>
            <w:r>
              <w:rPr>
                <w:bCs/>
              </w:rPr>
              <w:t>7</w:t>
            </w:r>
            <w:r>
              <w:rPr>
                <w:bCs/>
              </w:rPr>
              <w:t xml:space="preserve"> –</w:t>
            </w:r>
            <w:r w:rsidRPr="003A391F">
              <w:rPr>
                <w:bCs/>
              </w:rPr>
              <w:t xml:space="preserve"> </w:t>
            </w:r>
            <w:r>
              <w:rPr>
                <w:bCs/>
              </w:rPr>
              <w:t>Shinjuku</w:t>
            </w:r>
            <w:r>
              <w:rPr>
                <w:bCs/>
              </w:rPr>
              <w:t xml:space="preserve"> </w:t>
            </w:r>
            <w:r w:rsidRPr="003A391F">
              <w:rPr>
                <w:bCs/>
              </w:rPr>
              <w:t xml:space="preserve">site </w:t>
            </w:r>
            <w:r>
              <w:rPr>
                <w:bCs/>
              </w:rPr>
              <w:t>–</w:t>
            </w:r>
            <w:r w:rsidRPr="003A391F">
              <w:rPr>
                <w:bCs/>
              </w:rPr>
              <w:t xml:space="preserve"> </w:t>
            </w:r>
            <w:r>
              <w:rPr>
                <w:bCs/>
              </w:rPr>
              <w:t>venues in blue.</w:t>
            </w:r>
          </w:p>
          <w:p w14:paraId="7DC4BA61" w14:textId="5EB3F303" w:rsidR="00121109" w:rsidRDefault="00121109" w:rsidP="005B19BE">
            <w:pPr>
              <w:shd w:val="clear" w:color="auto" w:fill="FFFFFF"/>
              <w:spacing w:before="100" w:beforeAutospacing="1" w:after="150" w:line="240" w:lineRule="auto"/>
              <w:rPr>
                <w:b w:val="0"/>
              </w:rPr>
            </w:pPr>
            <w:r>
              <w:rPr>
                <w:b w:val="0"/>
              </w:rPr>
              <w:t>In Figure 6 and Figure 7 we may visualize the center points -in red and venues obtained -in blue, respectively.</w:t>
            </w:r>
          </w:p>
          <w:p w14:paraId="50016380" w14:textId="0671CF0E" w:rsidR="007C334F" w:rsidRDefault="007C334F" w:rsidP="005B19BE">
            <w:pPr>
              <w:shd w:val="clear" w:color="auto" w:fill="FFFFFF"/>
              <w:spacing w:before="100" w:beforeAutospacing="1" w:after="150" w:line="240" w:lineRule="auto"/>
              <w:rPr>
                <w:b w:val="0"/>
              </w:rPr>
            </w:pPr>
            <w:r>
              <w:rPr>
                <w:b w:val="0"/>
              </w:rPr>
              <w:t xml:space="preserve">For the next step, we need to isolate the ID information per each venue to be the input for the next step, therefore </w:t>
            </w:r>
            <w:r w:rsidR="00C93C04">
              <w:rPr>
                <w:b w:val="0"/>
              </w:rPr>
              <w:t xml:space="preserve">ID lists </w:t>
            </w:r>
            <w:r>
              <w:rPr>
                <w:b w:val="0"/>
              </w:rPr>
              <w:t>for both sites are the following:</w:t>
            </w:r>
          </w:p>
          <w:p w14:paraId="6B98F896" w14:textId="772F79DF" w:rsidR="007C334F" w:rsidRDefault="00C93C04" w:rsidP="00C93C04">
            <w:pPr>
              <w:shd w:val="clear" w:color="auto" w:fill="FFFFFF"/>
              <w:spacing w:before="100" w:beforeAutospacing="1" w:after="150" w:line="240" w:lineRule="auto"/>
              <w:jc w:val="center"/>
              <w:rPr>
                <w:b w:val="0"/>
              </w:rPr>
            </w:pPr>
            <w:r>
              <w:rPr>
                <w:b w:val="0"/>
                <w:noProof/>
              </w:rPr>
              <w:drawing>
                <wp:inline distT="0" distB="0" distL="0" distR="0" wp14:anchorId="736350C7" wp14:editId="4D366EFE">
                  <wp:extent cx="3185374" cy="2515235"/>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206634" cy="2532023"/>
                          </a:xfrm>
                          <a:prstGeom prst="rect">
                            <a:avLst/>
                          </a:prstGeom>
                        </pic:spPr>
                      </pic:pic>
                    </a:graphicData>
                  </a:graphic>
                </wp:inline>
              </w:drawing>
            </w:r>
          </w:p>
          <w:p w14:paraId="25B3EA84" w14:textId="2B705252" w:rsidR="00C93C04" w:rsidRDefault="007C334F" w:rsidP="00C93C04">
            <w:pPr>
              <w:shd w:val="clear" w:color="auto" w:fill="FFFFFF"/>
              <w:spacing w:before="100" w:beforeAutospacing="1" w:after="150" w:line="240" w:lineRule="auto"/>
              <w:jc w:val="center"/>
              <w:rPr>
                <w:bCs/>
              </w:rPr>
            </w:pPr>
            <w:r w:rsidRPr="003A391F">
              <w:rPr>
                <w:bCs/>
              </w:rPr>
              <w:lastRenderedPageBreak/>
              <w:t xml:space="preserve">Figure </w:t>
            </w:r>
            <w:r w:rsidR="00121109">
              <w:rPr>
                <w:bCs/>
              </w:rPr>
              <w:t>8</w:t>
            </w:r>
            <w:r>
              <w:rPr>
                <w:bCs/>
              </w:rPr>
              <w:t xml:space="preserve"> –</w:t>
            </w:r>
            <w:r w:rsidRPr="003A391F">
              <w:rPr>
                <w:bCs/>
              </w:rPr>
              <w:t xml:space="preserve"> </w:t>
            </w:r>
            <w:r w:rsidR="00C93C04">
              <w:rPr>
                <w:bCs/>
              </w:rPr>
              <w:t>Asakusa</w:t>
            </w:r>
            <w:r>
              <w:rPr>
                <w:bCs/>
              </w:rPr>
              <w:t xml:space="preserve"> </w:t>
            </w:r>
            <w:r w:rsidRPr="003A391F">
              <w:rPr>
                <w:bCs/>
              </w:rPr>
              <w:t xml:space="preserve">site </w:t>
            </w:r>
            <w:r>
              <w:rPr>
                <w:bCs/>
              </w:rPr>
              <w:t>–</w:t>
            </w:r>
            <w:r w:rsidRPr="003A391F">
              <w:rPr>
                <w:bCs/>
              </w:rPr>
              <w:t xml:space="preserve"> </w:t>
            </w:r>
            <w:r>
              <w:rPr>
                <w:bCs/>
              </w:rPr>
              <w:t>ID per venue.</w:t>
            </w:r>
          </w:p>
          <w:p w14:paraId="6DAB6F91" w14:textId="77777777" w:rsidR="00C93C04" w:rsidRDefault="00C93C04" w:rsidP="00C93C04">
            <w:pPr>
              <w:shd w:val="clear" w:color="auto" w:fill="FFFFFF"/>
              <w:spacing w:before="100" w:beforeAutospacing="1" w:after="150" w:line="240" w:lineRule="auto"/>
              <w:jc w:val="center"/>
              <w:rPr>
                <w:bCs/>
              </w:rPr>
            </w:pPr>
          </w:p>
          <w:p w14:paraId="4E1C4084" w14:textId="4098DDC8" w:rsidR="00C93C04" w:rsidRDefault="00C93C04" w:rsidP="00C93C04">
            <w:pPr>
              <w:shd w:val="clear" w:color="auto" w:fill="FFFFFF"/>
              <w:spacing w:before="100" w:beforeAutospacing="1" w:after="150" w:line="240" w:lineRule="auto"/>
              <w:jc w:val="center"/>
              <w:rPr>
                <w:bCs/>
              </w:rPr>
            </w:pPr>
            <w:r>
              <w:rPr>
                <w:b w:val="0"/>
                <w:noProof/>
              </w:rPr>
              <w:drawing>
                <wp:inline distT="0" distB="0" distL="0" distR="0" wp14:anchorId="43812623" wp14:editId="3FDD9B8C">
                  <wp:extent cx="3125273" cy="2421848"/>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159185" cy="2448127"/>
                          </a:xfrm>
                          <a:prstGeom prst="rect">
                            <a:avLst/>
                          </a:prstGeom>
                        </pic:spPr>
                      </pic:pic>
                    </a:graphicData>
                  </a:graphic>
                </wp:inline>
              </w:drawing>
            </w:r>
          </w:p>
          <w:p w14:paraId="4DBDF144" w14:textId="6458697A" w:rsidR="00C93C04" w:rsidRDefault="00C93C04" w:rsidP="00C93C04">
            <w:pPr>
              <w:shd w:val="clear" w:color="auto" w:fill="FFFFFF"/>
              <w:spacing w:before="100" w:beforeAutospacing="1" w:after="150" w:line="240" w:lineRule="auto"/>
              <w:jc w:val="center"/>
              <w:rPr>
                <w:bCs/>
              </w:rPr>
            </w:pPr>
            <w:r w:rsidRPr="003A391F">
              <w:rPr>
                <w:bCs/>
              </w:rPr>
              <w:t xml:space="preserve"> Figure </w:t>
            </w:r>
            <w:r w:rsidR="00121109">
              <w:rPr>
                <w:bCs/>
              </w:rPr>
              <w:t>9</w:t>
            </w:r>
            <w:r>
              <w:rPr>
                <w:bCs/>
              </w:rPr>
              <w:t xml:space="preserve"> –</w:t>
            </w:r>
            <w:r w:rsidRPr="003A391F">
              <w:rPr>
                <w:bCs/>
              </w:rPr>
              <w:t xml:space="preserve"> </w:t>
            </w:r>
            <w:r>
              <w:rPr>
                <w:bCs/>
              </w:rPr>
              <w:t xml:space="preserve">Shinjuku </w:t>
            </w:r>
            <w:r w:rsidRPr="003A391F">
              <w:rPr>
                <w:bCs/>
              </w:rPr>
              <w:t xml:space="preserve">site </w:t>
            </w:r>
            <w:r>
              <w:rPr>
                <w:bCs/>
              </w:rPr>
              <w:t>–</w:t>
            </w:r>
            <w:r w:rsidRPr="003A391F">
              <w:rPr>
                <w:bCs/>
              </w:rPr>
              <w:t xml:space="preserve"> </w:t>
            </w:r>
            <w:r>
              <w:rPr>
                <w:bCs/>
              </w:rPr>
              <w:t>ID per venue.</w:t>
            </w:r>
          </w:p>
          <w:p w14:paraId="59B4EC47" w14:textId="77777777" w:rsidR="004B47D7" w:rsidRDefault="004B47D7" w:rsidP="00D102A9">
            <w:pPr>
              <w:pStyle w:val="Content"/>
            </w:pPr>
          </w:p>
          <w:p w14:paraId="0E979D94" w14:textId="77777777" w:rsidR="004B47D7" w:rsidRDefault="004B47D7" w:rsidP="00D102A9">
            <w:pPr>
              <w:pStyle w:val="Content"/>
            </w:pPr>
            <w:r>
              <w:t>Based on these two objects, we are going to use Foursquare API again, in the case, ID per venue will be the input and rating will be the output, our results are as follows:</w:t>
            </w:r>
          </w:p>
          <w:p w14:paraId="7E003A01" w14:textId="6985012B" w:rsidR="00D102A9" w:rsidRDefault="004B47D7" w:rsidP="00D102A9">
            <w:pPr>
              <w:pStyle w:val="Content"/>
            </w:pPr>
            <w:r>
              <w:t xml:space="preserve">  </w:t>
            </w:r>
          </w:p>
          <w:p w14:paraId="2E8AB69F" w14:textId="27181CDC" w:rsidR="004B47D7" w:rsidRDefault="004B47D7" w:rsidP="004B47D7">
            <w:pPr>
              <w:pStyle w:val="Content"/>
              <w:jc w:val="center"/>
            </w:pPr>
            <w:r>
              <w:rPr>
                <w:noProof/>
              </w:rPr>
              <w:drawing>
                <wp:inline distT="0" distB="0" distL="0" distR="0" wp14:anchorId="6317EC3A" wp14:editId="08FDEE6E">
                  <wp:extent cx="3305636" cy="2181529"/>
                  <wp:effectExtent l="0" t="0" r="9525" b="952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305636" cy="2181529"/>
                          </a:xfrm>
                          <a:prstGeom prst="rect">
                            <a:avLst/>
                          </a:prstGeom>
                        </pic:spPr>
                      </pic:pic>
                    </a:graphicData>
                  </a:graphic>
                </wp:inline>
              </w:drawing>
            </w:r>
          </w:p>
          <w:p w14:paraId="3F53BE08" w14:textId="387EAF21" w:rsidR="00D102A9" w:rsidRDefault="004B47D7" w:rsidP="004B47D7">
            <w:pPr>
              <w:shd w:val="clear" w:color="auto" w:fill="FFFFFF"/>
              <w:spacing w:before="100" w:beforeAutospacing="1" w:after="150" w:line="240" w:lineRule="auto"/>
              <w:jc w:val="center"/>
              <w:rPr>
                <w:bCs/>
              </w:rPr>
            </w:pPr>
            <w:r w:rsidRPr="003A391F">
              <w:rPr>
                <w:bCs/>
              </w:rPr>
              <w:t xml:space="preserve">Figure </w:t>
            </w:r>
            <w:r>
              <w:rPr>
                <w:bCs/>
              </w:rPr>
              <w:t>8 –</w:t>
            </w:r>
            <w:r w:rsidRPr="003A391F">
              <w:rPr>
                <w:bCs/>
              </w:rPr>
              <w:t xml:space="preserve"> </w:t>
            </w:r>
            <w:r w:rsidR="00ED0690">
              <w:rPr>
                <w:bCs/>
              </w:rPr>
              <w:t xml:space="preserve">Asakusa </w:t>
            </w:r>
            <w:r w:rsidRPr="003A391F">
              <w:rPr>
                <w:bCs/>
              </w:rPr>
              <w:t xml:space="preserve">site </w:t>
            </w:r>
            <w:r>
              <w:rPr>
                <w:bCs/>
              </w:rPr>
              <w:t>–</w:t>
            </w:r>
            <w:r w:rsidRPr="003A391F">
              <w:rPr>
                <w:bCs/>
              </w:rPr>
              <w:t xml:space="preserve"> </w:t>
            </w:r>
            <w:r>
              <w:rPr>
                <w:bCs/>
              </w:rPr>
              <w:t>ratings.</w:t>
            </w:r>
          </w:p>
          <w:p w14:paraId="6F11542F" w14:textId="77777777" w:rsidR="00121109" w:rsidRPr="004B47D7" w:rsidRDefault="00121109" w:rsidP="004B47D7">
            <w:pPr>
              <w:shd w:val="clear" w:color="auto" w:fill="FFFFFF"/>
              <w:spacing w:before="100" w:beforeAutospacing="1" w:after="150" w:line="240" w:lineRule="auto"/>
              <w:jc w:val="center"/>
              <w:rPr>
                <w:bCs/>
              </w:rPr>
            </w:pPr>
          </w:p>
          <w:p w14:paraId="636EE7BE" w14:textId="68E0E319" w:rsidR="00ED0690" w:rsidRDefault="00ED0690" w:rsidP="004B47D7">
            <w:pPr>
              <w:shd w:val="clear" w:color="auto" w:fill="FFFFFF"/>
              <w:spacing w:before="100" w:beforeAutospacing="1" w:after="150" w:line="240" w:lineRule="auto"/>
              <w:jc w:val="center"/>
              <w:rPr>
                <w:bCs/>
              </w:rPr>
            </w:pPr>
            <w:r>
              <w:rPr>
                <w:bCs/>
                <w:noProof/>
              </w:rPr>
              <w:lastRenderedPageBreak/>
              <w:drawing>
                <wp:inline distT="0" distB="0" distL="0" distR="0" wp14:anchorId="16752FEB" wp14:editId="31157CEF">
                  <wp:extent cx="3181794" cy="2000529"/>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181794" cy="2000529"/>
                          </a:xfrm>
                          <a:prstGeom prst="rect">
                            <a:avLst/>
                          </a:prstGeom>
                        </pic:spPr>
                      </pic:pic>
                    </a:graphicData>
                  </a:graphic>
                </wp:inline>
              </w:drawing>
            </w:r>
          </w:p>
          <w:p w14:paraId="49085956" w14:textId="386A5C97" w:rsidR="004B47D7" w:rsidRPr="004B47D7" w:rsidRDefault="004B47D7" w:rsidP="004B47D7">
            <w:pPr>
              <w:shd w:val="clear" w:color="auto" w:fill="FFFFFF"/>
              <w:spacing w:before="100" w:beforeAutospacing="1" w:after="150" w:line="240" w:lineRule="auto"/>
              <w:jc w:val="center"/>
              <w:rPr>
                <w:bCs/>
              </w:rPr>
            </w:pPr>
            <w:r w:rsidRPr="003A391F">
              <w:rPr>
                <w:bCs/>
              </w:rPr>
              <w:t xml:space="preserve">Figure </w:t>
            </w:r>
            <w:r>
              <w:rPr>
                <w:bCs/>
              </w:rPr>
              <w:t>9 –</w:t>
            </w:r>
            <w:r w:rsidRPr="003A391F">
              <w:rPr>
                <w:bCs/>
              </w:rPr>
              <w:t xml:space="preserve"> </w:t>
            </w:r>
            <w:r w:rsidR="00ED0690">
              <w:rPr>
                <w:bCs/>
              </w:rPr>
              <w:t>Shinjuku</w:t>
            </w:r>
            <w:r>
              <w:rPr>
                <w:bCs/>
              </w:rPr>
              <w:t xml:space="preserve"> </w:t>
            </w:r>
            <w:r w:rsidRPr="003A391F">
              <w:rPr>
                <w:bCs/>
              </w:rPr>
              <w:t xml:space="preserve">site </w:t>
            </w:r>
            <w:r>
              <w:rPr>
                <w:bCs/>
              </w:rPr>
              <w:t>–</w:t>
            </w:r>
            <w:r w:rsidRPr="003A391F">
              <w:rPr>
                <w:bCs/>
              </w:rPr>
              <w:t xml:space="preserve"> </w:t>
            </w:r>
            <w:r>
              <w:rPr>
                <w:bCs/>
              </w:rPr>
              <w:t>ratings.</w:t>
            </w:r>
          </w:p>
          <w:p w14:paraId="0F41FDD6" w14:textId="77777777" w:rsidR="00D102A9" w:rsidRDefault="00D102A9" w:rsidP="00D102A9">
            <w:pPr>
              <w:pStyle w:val="Content"/>
            </w:pPr>
          </w:p>
          <w:p w14:paraId="6C08DBF2" w14:textId="42426EB0" w:rsidR="00121109" w:rsidRPr="007C6241" w:rsidRDefault="00121109" w:rsidP="00121109">
            <w:pPr>
              <w:pStyle w:val="Ttulo2"/>
              <w:numPr>
                <w:ilvl w:val="0"/>
                <w:numId w:val="11"/>
              </w:numPr>
              <w:rPr>
                <w:sz w:val="40"/>
                <w:szCs w:val="40"/>
              </w:rPr>
            </w:pPr>
            <w:r>
              <w:rPr>
                <w:sz w:val="40"/>
                <w:szCs w:val="40"/>
              </w:rPr>
              <w:t>Results</w:t>
            </w:r>
          </w:p>
          <w:p w14:paraId="2AEAB526" w14:textId="288C0620" w:rsidR="00121109" w:rsidRDefault="00121109" w:rsidP="00121109">
            <w:pPr>
              <w:pStyle w:val="Ttulo2"/>
              <w:numPr>
                <w:ilvl w:val="0"/>
                <w:numId w:val="21"/>
              </w:numPr>
              <w:rPr>
                <w:bCs/>
                <w:sz w:val="28"/>
                <w:szCs w:val="28"/>
              </w:rPr>
            </w:pPr>
            <w:r>
              <w:rPr>
                <w:bCs/>
                <w:sz w:val="28"/>
                <w:szCs w:val="28"/>
              </w:rPr>
              <w:t>Presentation</w:t>
            </w:r>
          </w:p>
          <w:p w14:paraId="45FF8A98" w14:textId="64CF6E62" w:rsidR="003E6ADD" w:rsidRDefault="003E6ADD" w:rsidP="00121109">
            <w:pPr>
              <w:shd w:val="clear" w:color="auto" w:fill="FFFFFF"/>
              <w:spacing w:before="100" w:beforeAutospacing="1" w:after="150" w:line="240" w:lineRule="auto"/>
              <w:rPr>
                <w:b w:val="0"/>
              </w:rPr>
            </w:pPr>
            <w:r>
              <w:rPr>
                <w:b w:val="0"/>
              </w:rPr>
              <w:t xml:space="preserve">By comparing information in Figure 8 and Figure 9, we </w:t>
            </w:r>
            <w:r w:rsidR="005B6F3F">
              <w:rPr>
                <w:b w:val="0"/>
              </w:rPr>
              <w:t xml:space="preserve">deduce </w:t>
            </w:r>
            <w:r>
              <w:rPr>
                <w:b w:val="0"/>
              </w:rPr>
              <w:t>the sites with higher ratings are:</w:t>
            </w:r>
          </w:p>
          <w:p w14:paraId="1237C285" w14:textId="27E61CD0" w:rsidR="003E6ADD" w:rsidRDefault="003E6ADD" w:rsidP="003E6ADD">
            <w:pPr>
              <w:shd w:val="clear" w:color="auto" w:fill="FFFFFF"/>
              <w:spacing w:before="100" w:beforeAutospacing="1" w:after="150" w:line="240" w:lineRule="auto"/>
              <w:jc w:val="center"/>
              <w:rPr>
                <w:b w:val="0"/>
              </w:rPr>
            </w:pPr>
            <w:r>
              <w:rPr>
                <w:b w:val="0"/>
              </w:rPr>
              <w:t xml:space="preserve">Shinjuku – </w:t>
            </w:r>
            <w:proofErr w:type="spellStart"/>
            <w:r>
              <w:rPr>
                <w:b w:val="0"/>
              </w:rPr>
              <w:t>Sushizanmai</w:t>
            </w:r>
            <w:proofErr w:type="spellEnd"/>
            <w:r>
              <w:rPr>
                <w:b w:val="0"/>
              </w:rPr>
              <w:t xml:space="preserve"> – 8.3</w:t>
            </w:r>
          </w:p>
          <w:p w14:paraId="318BC5DC" w14:textId="284987A9" w:rsidR="003E6ADD" w:rsidRDefault="003E6ADD" w:rsidP="003E6ADD">
            <w:pPr>
              <w:shd w:val="clear" w:color="auto" w:fill="FFFFFF"/>
              <w:spacing w:before="100" w:beforeAutospacing="1" w:after="150" w:line="240" w:lineRule="auto"/>
              <w:jc w:val="center"/>
              <w:rPr>
                <w:b w:val="0"/>
              </w:rPr>
            </w:pPr>
            <w:r>
              <w:rPr>
                <w:b w:val="0"/>
              </w:rPr>
              <w:t xml:space="preserve">Shinjuku - Sushi </w:t>
            </w:r>
            <w:proofErr w:type="spellStart"/>
            <w:r>
              <w:rPr>
                <w:b w:val="0"/>
              </w:rPr>
              <w:t>Rosan</w:t>
            </w:r>
            <w:proofErr w:type="spellEnd"/>
            <w:r>
              <w:rPr>
                <w:b w:val="0"/>
              </w:rPr>
              <w:t xml:space="preserve"> – 7.6</w:t>
            </w:r>
          </w:p>
          <w:p w14:paraId="5F8214BC" w14:textId="5574AF16" w:rsidR="003E6ADD" w:rsidRDefault="003E6ADD" w:rsidP="003E6ADD">
            <w:pPr>
              <w:shd w:val="clear" w:color="auto" w:fill="FFFFFF"/>
              <w:spacing w:before="100" w:beforeAutospacing="1" w:after="150" w:line="240" w:lineRule="auto"/>
              <w:jc w:val="center"/>
              <w:rPr>
                <w:b w:val="0"/>
              </w:rPr>
            </w:pPr>
            <w:r>
              <w:rPr>
                <w:b w:val="0"/>
              </w:rPr>
              <w:t>Asakusa – Sushi Ken - 7.4</w:t>
            </w:r>
          </w:p>
          <w:p w14:paraId="0322A8D2" w14:textId="19339C01" w:rsidR="003E6ADD" w:rsidRDefault="003E6ADD" w:rsidP="003E6ADD">
            <w:pPr>
              <w:shd w:val="clear" w:color="auto" w:fill="FFFFFF"/>
              <w:spacing w:before="100" w:beforeAutospacing="1" w:after="150" w:line="240" w:lineRule="auto"/>
              <w:jc w:val="center"/>
              <w:rPr>
                <w:b w:val="0"/>
              </w:rPr>
            </w:pPr>
            <w:r>
              <w:rPr>
                <w:b w:val="0"/>
              </w:rPr>
              <w:t xml:space="preserve">Shinjuku – </w:t>
            </w:r>
            <w:proofErr w:type="spellStart"/>
            <w:r>
              <w:rPr>
                <w:b w:val="0"/>
              </w:rPr>
              <w:t>Numazuko</w:t>
            </w:r>
            <w:proofErr w:type="spellEnd"/>
            <w:r>
              <w:rPr>
                <w:b w:val="0"/>
              </w:rPr>
              <w:t xml:space="preserve"> – 7.3</w:t>
            </w:r>
          </w:p>
          <w:p w14:paraId="3B1BD781" w14:textId="77777777" w:rsidR="003E6ADD" w:rsidRDefault="003E6ADD" w:rsidP="003E6ADD">
            <w:pPr>
              <w:pStyle w:val="Content"/>
            </w:pPr>
          </w:p>
          <w:p w14:paraId="33C65BFD" w14:textId="14CDED78" w:rsidR="003E6ADD" w:rsidRDefault="003E6ADD" w:rsidP="003E6ADD">
            <w:pPr>
              <w:pStyle w:val="Content"/>
            </w:pPr>
            <w:r>
              <w:t>Observing the outputs of both sites, we may infer the following facts:</w:t>
            </w:r>
          </w:p>
          <w:p w14:paraId="5BC3C8B5" w14:textId="77777777" w:rsidR="003E6ADD" w:rsidRDefault="003E6ADD" w:rsidP="003E6ADD">
            <w:pPr>
              <w:pStyle w:val="Content"/>
            </w:pPr>
          </w:p>
          <w:p w14:paraId="00F7B2C1" w14:textId="079D4DF3" w:rsidR="003E6ADD" w:rsidRDefault="003E6ADD" w:rsidP="003E6ADD">
            <w:pPr>
              <w:pStyle w:val="Content"/>
              <w:numPr>
                <w:ilvl w:val="0"/>
                <w:numId w:val="19"/>
              </w:numPr>
            </w:pPr>
            <w:r>
              <w:t xml:space="preserve">No all the venues have rating information </w:t>
            </w:r>
            <w:r w:rsidR="005B6F3F">
              <w:t>available; this may be a handicap.</w:t>
            </w:r>
          </w:p>
          <w:p w14:paraId="39915847" w14:textId="2884122B" w:rsidR="003E6ADD" w:rsidRDefault="003E6ADD" w:rsidP="003E6ADD">
            <w:pPr>
              <w:pStyle w:val="Content"/>
              <w:numPr>
                <w:ilvl w:val="0"/>
                <w:numId w:val="19"/>
              </w:numPr>
            </w:pPr>
            <w:r>
              <w:t>Shinjuku has more site</w:t>
            </w:r>
            <w:r w:rsidR="005B6F3F">
              <w:t>s</w:t>
            </w:r>
            <w:r>
              <w:t xml:space="preserve"> with ratings that Asakusa.</w:t>
            </w:r>
          </w:p>
          <w:p w14:paraId="17F45E2F" w14:textId="38C41D7F" w:rsidR="003E6ADD" w:rsidRDefault="003E6ADD" w:rsidP="003E6ADD">
            <w:pPr>
              <w:pStyle w:val="Content"/>
              <w:numPr>
                <w:ilvl w:val="0"/>
                <w:numId w:val="19"/>
              </w:numPr>
            </w:pPr>
            <w:r>
              <w:t>Shinjuku by far has higher ratings that Asakusa.</w:t>
            </w:r>
          </w:p>
          <w:p w14:paraId="56AC7025" w14:textId="30572192" w:rsidR="005B6F3F" w:rsidRDefault="005B6F3F" w:rsidP="005B6F3F">
            <w:pPr>
              <w:pStyle w:val="Content"/>
            </w:pPr>
          </w:p>
          <w:p w14:paraId="19AFA79F" w14:textId="7C9962C8" w:rsidR="005B6F3F" w:rsidRDefault="005B6F3F" w:rsidP="005B6F3F">
            <w:pPr>
              <w:pStyle w:val="Content"/>
            </w:pPr>
            <w:r>
              <w:t>Winner neighborhood is Shinjuku.</w:t>
            </w:r>
          </w:p>
          <w:p w14:paraId="6FC8E909" w14:textId="77777777" w:rsidR="009B32B9" w:rsidRDefault="009B32B9" w:rsidP="009B32B9"/>
          <w:p w14:paraId="1B97B94C" w14:textId="2DCDFBC2" w:rsidR="003E6ADD" w:rsidRPr="007C6241" w:rsidRDefault="003E6ADD" w:rsidP="003E6ADD">
            <w:pPr>
              <w:pStyle w:val="Ttulo2"/>
              <w:numPr>
                <w:ilvl w:val="0"/>
                <w:numId w:val="11"/>
              </w:numPr>
              <w:rPr>
                <w:sz w:val="40"/>
                <w:szCs w:val="40"/>
              </w:rPr>
            </w:pPr>
            <w:r>
              <w:rPr>
                <w:sz w:val="40"/>
                <w:szCs w:val="40"/>
              </w:rPr>
              <w:lastRenderedPageBreak/>
              <w:t>Conclusions</w:t>
            </w:r>
          </w:p>
          <w:p w14:paraId="5D1E598A" w14:textId="3DB43F57" w:rsidR="00E46C99" w:rsidRDefault="00615CDF" w:rsidP="009B32B9">
            <w:pPr>
              <w:rPr>
                <w:b w:val="0"/>
              </w:rPr>
            </w:pPr>
            <w:r>
              <w:rPr>
                <w:b w:val="0"/>
              </w:rPr>
              <w:t xml:space="preserve">We </w:t>
            </w:r>
            <w:r w:rsidR="00074A43">
              <w:rPr>
                <w:b w:val="0"/>
              </w:rPr>
              <w:t xml:space="preserve">did </w:t>
            </w:r>
            <w:r>
              <w:rPr>
                <w:b w:val="0"/>
              </w:rPr>
              <w:t>apply the concep</w:t>
            </w:r>
            <w:r w:rsidR="00E46C99">
              <w:rPr>
                <w:b w:val="0"/>
              </w:rPr>
              <w:t>ts learn</w:t>
            </w:r>
            <w:r w:rsidR="00B74C35">
              <w:rPr>
                <w:b w:val="0"/>
              </w:rPr>
              <w:t>ed</w:t>
            </w:r>
            <w:r w:rsidR="00E46C99">
              <w:rPr>
                <w:b w:val="0"/>
              </w:rPr>
              <w:t xml:space="preserve"> during </w:t>
            </w:r>
            <w:r w:rsidR="00074A43">
              <w:rPr>
                <w:b w:val="0"/>
              </w:rPr>
              <w:t xml:space="preserve">all </w:t>
            </w:r>
            <w:r w:rsidR="00E46C99">
              <w:rPr>
                <w:b w:val="0"/>
              </w:rPr>
              <w:t>the courses and practice extensible the code skills we develop</w:t>
            </w:r>
            <w:r w:rsidR="00074A43">
              <w:rPr>
                <w:b w:val="0"/>
              </w:rPr>
              <w:t>ed</w:t>
            </w:r>
            <w:r w:rsidR="00E46C99">
              <w:rPr>
                <w:b w:val="0"/>
              </w:rPr>
              <w:t xml:space="preserve"> course by course</w:t>
            </w:r>
            <w:r w:rsidR="005B6F3F">
              <w:rPr>
                <w:b w:val="0"/>
              </w:rPr>
              <w:t xml:space="preserve"> for Python, specially, functions and data structures</w:t>
            </w:r>
            <w:r w:rsidR="00E46C99">
              <w:rPr>
                <w:b w:val="0"/>
              </w:rPr>
              <w:t>.</w:t>
            </w:r>
          </w:p>
          <w:p w14:paraId="02F6FF6C" w14:textId="091EC193" w:rsidR="00B74C35" w:rsidRDefault="00E46C99" w:rsidP="009B32B9">
            <w:pPr>
              <w:rPr>
                <w:b w:val="0"/>
              </w:rPr>
            </w:pPr>
            <w:r>
              <w:rPr>
                <w:b w:val="0"/>
              </w:rPr>
              <w:t xml:space="preserve">This project </w:t>
            </w:r>
            <w:r w:rsidR="00B74C35">
              <w:rPr>
                <w:b w:val="0"/>
              </w:rPr>
              <w:t xml:space="preserve">uses Python and key libraries like Pandas, Folium and Geopy, furthermore, we found </w:t>
            </w:r>
            <w:r w:rsidR="00074A43">
              <w:rPr>
                <w:b w:val="0"/>
              </w:rPr>
              <w:t xml:space="preserve">out </w:t>
            </w:r>
            <w:r w:rsidR="00B74C35">
              <w:rPr>
                <w:b w:val="0"/>
              </w:rPr>
              <w:t>difficulties using Geopy library</w:t>
            </w:r>
            <w:r w:rsidR="005B6F3F">
              <w:rPr>
                <w:b w:val="0"/>
              </w:rPr>
              <w:t>,</w:t>
            </w:r>
            <w:r w:rsidR="00B74C35">
              <w:rPr>
                <w:b w:val="0"/>
              </w:rPr>
              <w:t xml:space="preserve"> </w:t>
            </w:r>
            <w:r w:rsidR="00074A43">
              <w:rPr>
                <w:b w:val="0"/>
              </w:rPr>
              <w:t xml:space="preserve">therefore, </w:t>
            </w:r>
            <w:r w:rsidR="00B74C35">
              <w:rPr>
                <w:b w:val="0"/>
              </w:rPr>
              <w:t>we did investigate how to use alternative libraries finding out Google Maps API -which was not part of the course</w:t>
            </w:r>
            <w:r w:rsidR="00074A43">
              <w:rPr>
                <w:b w:val="0"/>
              </w:rPr>
              <w:t xml:space="preserve"> and it was included</w:t>
            </w:r>
            <w:r w:rsidR="005B6F3F">
              <w:rPr>
                <w:b w:val="0"/>
              </w:rPr>
              <w:t xml:space="preserve"> replacing Geopy.</w:t>
            </w:r>
          </w:p>
          <w:p w14:paraId="515209E0" w14:textId="5D3FA35D" w:rsidR="00B74C35" w:rsidRDefault="00B74C35" w:rsidP="009B32B9">
            <w:pPr>
              <w:rPr>
                <w:b w:val="0"/>
              </w:rPr>
            </w:pPr>
            <w:r>
              <w:rPr>
                <w:b w:val="0"/>
              </w:rPr>
              <w:t xml:space="preserve">As key issues I found out </w:t>
            </w:r>
            <w:r w:rsidR="005B6F3F">
              <w:rPr>
                <w:b w:val="0"/>
              </w:rPr>
              <w:t xml:space="preserve">I would like to mention </w:t>
            </w:r>
            <w:r>
              <w:rPr>
                <w:b w:val="0"/>
              </w:rPr>
              <w:t xml:space="preserve">how to handle Foursquare API, I </w:t>
            </w:r>
            <w:r w:rsidR="005B6F3F">
              <w:rPr>
                <w:b w:val="0"/>
              </w:rPr>
              <w:t xml:space="preserve">did </w:t>
            </w:r>
            <w:r>
              <w:rPr>
                <w:b w:val="0"/>
              </w:rPr>
              <w:t>need to fine tune the operation</w:t>
            </w:r>
            <w:r w:rsidR="00074A43">
              <w:rPr>
                <w:b w:val="0"/>
              </w:rPr>
              <w:t>s</w:t>
            </w:r>
            <w:r>
              <w:rPr>
                <w:b w:val="0"/>
              </w:rPr>
              <w:t xml:space="preserve"> using </w:t>
            </w:r>
            <w:r w:rsidR="00074A43">
              <w:rPr>
                <w:b w:val="0"/>
              </w:rPr>
              <w:t xml:space="preserve">my own </w:t>
            </w:r>
            <w:r>
              <w:rPr>
                <w:b w:val="0"/>
              </w:rPr>
              <w:t xml:space="preserve">credentials, finally, FS API was successfully </w:t>
            </w:r>
            <w:r w:rsidR="00074A43">
              <w:rPr>
                <w:b w:val="0"/>
              </w:rPr>
              <w:t>managed</w:t>
            </w:r>
            <w:r>
              <w:rPr>
                <w:b w:val="0"/>
              </w:rPr>
              <w:t xml:space="preserve">, other fundamental take away </w:t>
            </w:r>
            <w:r w:rsidR="00074A43">
              <w:rPr>
                <w:b w:val="0"/>
              </w:rPr>
              <w:t>was</w:t>
            </w:r>
            <w:r>
              <w:rPr>
                <w:b w:val="0"/>
              </w:rPr>
              <w:t xml:space="preserve"> the use of </w:t>
            </w:r>
            <w:r w:rsidR="00C42E93">
              <w:rPr>
                <w:b w:val="0"/>
              </w:rPr>
              <w:t>GitHub</w:t>
            </w:r>
            <w:r w:rsidR="00074A43">
              <w:rPr>
                <w:b w:val="0"/>
              </w:rPr>
              <w:t xml:space="preserve"> repository and </w:t>
            </w:r>
            <w:r>
              <w:rPr>
                <w:b w:val="0"/>
              </w:rPr>
              <w:t xml:space="preserve"> Jupyter Notebooks and finally</w:t>
            </w:r>
            <w:r w:rsidR="00074A43">
              <w:rPr>
                <w:b w:val="0"/>
              </w:rPr>
              <w:t xml:space="preserve">, </w:t>
            </w:r>
            <w:r>
              <w:rPr>
                <w:b w:val="0"/>
              </w:rPr>
              <w:t xml:space="preserve">I could code the latest version using Visual Studio Code linked with my </w:t>
            </w:r>
            <w:r w:rsidR="00C42E93">
              <w:rPr>
                <w:b w:val="0"/>
              </w:rPr>
              <w:t>GitHub</w:t>
            </w:r>
            <w:r>
              <w:rPr>
                <w:b w:val="0"/>
              </w:rPr>
              <w:t xml:space="preserve"> account, synchronization between both platforms was an important take away </w:t>
            </w:r>
            <w:r w:rsidR="00074A43">
              <w:rPr>
                <w:b w:val="0"/>
              </w:rPr>
              <w:t xml:space="preserve">I took as a must learning in </w:t>
            </w:r>
            <w:r w:rsidR="005B6F3F">
              <w:rPr>
                <w:b w:val="0"/>
              </w:rPr>
              <w:t>any d</w:t>
            </w:r>
            <w:r w:rsidR="00074A43">
              <w:rPr>
                <w:b w:val="0"/>
              </w:rPr>
              <w:t>eveloper caree</w:t>
            </w:r>
            <w:r w:rsidR="00C42E93">
              <w:rPr>
                <w:b w:val="0"/>
              </w:rPr>
              <w:t>r.</w:t>
            </w:r>
          </w:p>
          <w:p w14:paraId="6B3A51AD" w14:textId="3E357015" w:rsidR="00074A43" w:rsidRDefault="00074A43" w:rsidP="009B32B9">
            <w:pPr>
              <w:rPr>
                <w:b w:val="0"/>
              </w:rPr>
            </w:pPr>
            <w:r>
              <w:rPr>
                <w:b w:val="0"/>
              </w:rPr>
              <w:t xml:space="preserve">I would like to thank Pedro Pessoa who provides me valuable feedback, </w:t>
            </w:r>
            <w:proofErr w:type="gramStart"/>
            <w:r>
              <w:rPr>
                <w:b w:val="0"/>
              </w:rPr>
              <w:t>guidelines</w:t>
            </w:r>
            <w:proofErr w:type="gramEnd"/>
            <w:r>
              <w:rPr>
                <w:b w:val="0"/>
              </w:rPr>
              <w:t xml:space="preserve"> and excellent support in coding to improve my capstone project, I do guess his interesting and advances job</w:t>
            </w:r>
            <w:r w:rsidR="00C42E93">
              <w:rPr>
                <w:b w:val="0"/>
              </w:rPr>
              <w:t>s</w:t>
            </w:r>
            <w:r>
              <w:rPr>
                <w:b w:val="0"/>
              </w:rPr>
              <w:t xml:space="preserve"> hel</w:t>
            </w:r>
            <w:r w:rsidR="00C42E93">
              <w:rPr>
                <w:b w:val="0"/>
              </w:rPr>
              <w:t>p</w:t>
            </w:r>
            <w:r>
              <w:rPr>
                <w:b w:val="0"/>
              </w:rPr>
              <w:t xml:space="preserve"> me </w:t>
            </w:r>
            <w:r w:rsidR="00C42E93">
              <w:rPr>
                <w:b w:val="0"/>
              </w:rPr>
              <w:t xml:space="preserve">a lot to understand specific topics </w:t>
            </w:r>
            <w:r>
              <w:rPr>
                <w:b w:val="0"/>
              </w:rPr>
              <w:t xml:space="preserve">and </w:t>
            </w:r>
            <w:r w:rsidR="00C42E93">
              <w:rPr>
                <w:b w:val="0"/>
              </w:rPr>
              <w:t xml:space="preserve">definitely may help </w:t>
            </w:r>
            <w:r>
              <w:rPr>
                <w:b w:val="0"/>
              </w:rPr>
              <w:t xml:space="preserve">others to build better applications </w:t>
            </w:r>
            <w:r w:rsidR="00C42E93">
              <w:rPr>
                <w:b w:val="0"/>
              </w:rPr>
              <w:t>regarding</w:t>
            </w:r>
            <w:r>
              <w:rPr>
                <w:b w:val="0"/>
              </w:rPr>
              <w:t xml:space="preserve"> geo reference topic.</w:t>
            </w:r>
          </w:p>
          <w:p w14:paraId="7FFF7753" w14:textId="520E2F74" w:rsidR="00074A43" w:rsidRDefault="00074A43" w:rsidP="009B32B9">
            <w:pPr>
              <w:rPr>
                <w:b w:val="0"/>
              </w:rPr>
            </w:pPr>
            <w:r>
              <w:rPr>
                <w:b w:val="0"/>
              </w:rPr>
              <w:t xml:space="preserve">In the business perspective, this small project maybe a foundation of an application as I described in the </w:t>
            </w:r>
            <w:r w:rsidR="00C42E93">
              <w:rPr>
                <w:b w:val="0"/>
              </w:rPr>
              <w:t>introduction</w:t>
            </w:r>
            <w:r>
              <w:rPr>
                <w:b w:val="0"/>
              </w:rPr>
              <w:t xml:space="preserve"> if a web application include</w:t>
            </w:r>
            <w:r w:rsidR="00C42E93">
              <w:rPr>
                <w:b w:val="0"/>
              </w:rPr>
              <w:t>s</w:t>
            </w:r>
            <w:r>
              <w:rPr>
                <w:b w:val="0"/>
              </w:rPr>
              <w:t xml:space="preserve"> part of this job.</w:t>
            </w:r>
          </w:p>
          <w:p w14:paraId="01211031" w14:textId="7B95D391" w:rsidR="009B32B9" w:rsidRPr="003E6ADD" w:rsidRDefault="00074A43" w:rsidP="009B32B9">
            <w:pPr>
              <w:rPr>
                <w:b w:val="0"/>
              </w:rPr>
            </w:pPr>
            <w:r>
              <w:rPr>
                <w:b w:val="0"/>
              </w:rPr>
              <w:t>I do guess</w:t>
            </w:r>
            <w:r w:rsidR="00C42E93">
              <w:rPr>
                <w:b w:val="0"/>
              </w:rPr>
              <w:t xml:space="preserve"> a</w:t>
            </w:r>
            <w:r>
              <w:rPr>
                <w:b w:val="0"/>
              </w:rPr>
              <w:t xml:space="preserve"> web application may help people to looking for any business </w:t>
            </w:r>
            <w:r w:rsidR="00C42E93">
              <w:rPr>
                <w:b w:val="0"/>
              </w:rPr>
              <w:t>based</w:t>
            </w:r>
            <w:r>
              <w:rPr>
                <w:b w:val="0"/>
              </w:rPr>
              <w:t xml:space="preserve"> on previous ratings </w:t>
            </w:r>
            <w:r w:rsidR="009B32B9" w:rsidRPr="003E6ADD">
              <w:rPr>
                <w:b w:val="0"/>
              </w:rPr>
              <w:t>where such information is provided.</w:t>
            </w:r>
          </w:p>
          <w:p w14:paraId="56D94325" w14:textId="409CEDF6" w:rsidR="009B32B9" w:rsidRPr="003E6ADD" w:rsidRDefault="009B32B9" w:rsidP="009B32B9">
            <w:pPr>
              <w:rPr>
                <w:b w:val="0"/>
              </w:rPr>
            </w:pPr>
          </w:p>
          <w:p w14:paraId="67F1D3F5" w14:textId="77777777" w:rsidR="009B32B9" w:rsidRPr="003E6ADD" w:rsidRDefault="009B32B9" w:rsidP="009B32B9">
            <w:pPr>
              <w:rPr>
                <w:b w:val="0"/>
              </w:rPr>
            </w:pPr>
          </w:p>
          <w:p w14:paraId="435D3EF6" w14:textId="765E8041" w:rsidR="009B32B9" w:rsidRPr="00C42E93" w:rsidRDefault="009B32B9" w:rsidP="00C42E93">
            <w:pPr>
              <w:pStyle w:val="Ttulo2"/>
              <w:numPr>
                <w:ilvl w:val="0"/>
                <w:numId w:val="11"/>
              </w:numPr>
              <w:rPr>
                <w:sz w:val="40"/>
                <w:szCs w:val="40"/>
              </w:rPr>
            </w:pPr>
            <w:r w:rsidRPr="00C42E93">
              <w:rPr>
                <w:sz w:val="40"/>
                <w:szCs w:val="40"/>
              </w:rPr>
              <w:t>References:</w:t>
            </w:r>
          </w:p>
          <w:p w14:paraId="6B453EDA" w14:textId="6864D2B7" w:rsidR="009B32B9" w:rsidRPr="003E6ADD" w:rsidRDefault="009B32B9" w:rsidP="009B32B9">
            <w:pPr>
              <w:rPr>
                <w:b w:val="0"/>
              </w:rPr>
            </w:pPr>
            <w:r w:rsidRPr="003E6ADD">
              <w:rPr>
                <w:b w:val="0"/>
              </w:rPr>
              <w:t xml:space="preserve">[1] </w:t>
            </w:r>
            <w:r w:rsidR="005B6F3F">
              <w:rPr>
                <w:b w:val="0"/>
              </w:rPr>
              <w:t>Google Maps API</w:t>
            </w:r>
            <w:r w:rsidRPr="003E6ADD">
              <w:rPr>
                <w:b w:val="0"/>
              </w:rPr>
              <w:t xml:space="preserve"> — </w:t>
            </w:r>
            <w:r w:rsidR="005B6F3F" w:rsidRPr="005B6F3F">
              <w:rPr>
                <w:b w:val="0"/>
              </w:rPr>
              <w:t>https://developers.google.com/maps</w:t>
            </w:r>
            <w:r w:rsidRPr="003E6ADD">
              <w:rPr>
                <w:b w:val="0"/>
              </w:rPr>
              <w:t>Wikipedia</w:t>
            </w:r>
          </w:p>
          <w:p w14:paraId="5AF9D615" w14:textId="6DDA578A" w:rsidR="009B32B9" w:rsidRPr="003E6ADD" w:rsidRDefault="009B32B9" w:rsidP="009B32B9">
            <w:pPr>
              <w:rPr>
                <w:b w:val="0"/>
              </w:rPr>
            </w:pPr>
            <w:r w:rsidRPr="003E6ADD">
              <w:rPr>
                <w:b w:val="0"/>
              </w:rPr>
              <w:t xml:space="preserve">[2] </w:t>
            </w:r>
            <w:r w:rsidR="005B6F3F" w:rsidRPr="003E6ADD">
              <w:rPr>
                <w:b w:val="0"/>
              </w:rPr>
              <w:t>Foursquare</w:t>
            </w:r>
            <w:r w:rsidRPr="003E6ADD">
              <w:rPr>
                <w:b w:val="0"/>
              </w:rPr>
              <w:t xml:space="preserve"> API</w:t>
            </w:r>
            <w:r w:rsidR="005B6F3F">
              <w:rPr>
                <w:b w:val="0"/>
              </w:rPr>
              <w:t xml:space="preserve"> - h</w:t>
            </w:r>
            <w:r w:rsidR="005B6F3F" w:rsidRPr="005B6F3F">
              <w:rPr>
                <w:b w:val="0"/>
              </w:rPr>
              <w:t>ttps://foursquare.com/developers/login?continue=%2Fdevelopers%2Fapps</w:t>
            </w:r>
          </w:p>
          <w:p w14:paraId="14702A0A" w14:textId="1C573DDC" w:rsidR="00536916" w:rsidRPr="004647F5" w:rsidRDefault="00536916" w:rsidP="005B6F3F"/>
        </w:tc>
      </w:tr>
      <w:tr w:rsidR="00DF027C" w14:paraId="2ED8D92B" w14:textId="77777777" w:rsidTr="003E6ADD">
        <w:trPr>
          <w:gridBefore w:val="1"/>
          <w:trHeight w:val="1899"/>
        </w:trPr>
        <w:tc>
          <w:tcPr>
            <w:tcW w:w="8963" w:type="dxa"/>
            <w:gridSpan w:val="3"/>
            <w:shd w:val="clear" w:color="auto" w:fill="F2F2F2" w:themeFill="background1" w:themeFillShade="F2"/>
            <w:vAlign w:val="center"/>
          </w:tcPr>
          <w:p w14:paraId="3F39FE2D" w14:textId="76651A66" w:rsidR="00DF027C" w:rsidRPr="00F36065" w:rsidRDefault="00F36065" w:rsidP="00DF027C">
            <w:pPr>
              <w:pStyle w:val="EmphasisText"/>
              <w:jc w:val="center"/>
              <w:rPr>
                <w:sz w:val="32"/>
                <w:szCs w:val="32"/>
              </w:rPr>
            </w:pPr>
            <w:proofErr w:type="gramStart"/>
            <w:r w:rsidRPr="00F36065">
              <w:rPr>
                <w:sz w:val="32"/>
                <w:szCs w:val="32"/>
              </w:rPr>
              <w:lastRenderedPageBreak/>
              <w:t>Let’s</w:t>
            </w:r>
            <w:proofErr w:type="gramEnd"/>
            <w:r w:rsidRPr="00F36065">
              <w:rPr>
                <w:sz w:val="32"/>
                <w:szCs w:val="32"/>
              </w:rPr>
              <w:t xml:space="preserve"> </w:t>
            </w:r>
            <w:r>
              <w:rPr>
                <w:sz w:val="32"/>
                <w:szCs w:val="32"/>
              </w:rPr>
              <w:t>go for it and learn in the process!</w:t>
            </w:r>
          </w:p>
        </w:tc>
      </w:tr>
      <w:tr w:rsidR="00615CDF" w14:paraId="13ADE4B5" w14:textId="77777777" w:rsidTr="003E6ADD">
        <w:trPr>
          <w:gridBefore w:val="1"/>
          <w:trHeight w:val="1899"/>
        </w:trPr>
        <w:tc>
          <w:tcPr>
            <w:tcW w:w="8963" w:type="dxa"/>
            <w:gridSpan w:val="3"/>
            <w:shd w:val="clear" w:color="auto" w:fill="F2F2F2" w:themeFill="background1" w:themeFillShade="F2"/>
            <w:vAlign w:val="center"/>
          </w:tcPr>
          <w:p w14:paraId="3F14953C" w14:textId="77777777" w:rsidR="00615CDF" w:rsidRPr="00F36065" w:rsidRDefault="00615CDF" w:rsidP="00DF027C">
            <w:pPr>
              <w:pStyle w:val="EmphasisText"/>
              <w:jc w:val="center"/>
              <w:rPr>
                <w:sz w:val="32"/>
                <w:szCs w:val="32"/>
              </w:rPr>
            </w:pPr>
          </w:p>
        </w:tc>
      </w:tr>
      <w:tr w:rsidR="00DF027C" w14:paraId="4130F57F" w14:textId="77777777" w:rsidTr="003E6ADD">
        <w:trPr>
          <w:gridBefore w:val="1"/>
          <w:trHeight w:val="5931"/>
        </w:trPr>
        <w:tc>
          <w:tcPr>
            <w:tcW w:w="8963" w:type="dxa"/>
            <w:gridSpan w:val="3"/>
          </w:tcPr>
          <w:p w14:paraId="6C097095" w14:textId="035AFD5E" w:rsidR="004A1084" w:rsidRPr="004A1084" w:rsidRDefault="004A1084" w:rsidP="00DF027C">
            <w:pPr>
              <w:pStyle w:val="Content"/>
              <w:rPr>
                <w:iCs/>
                <w:sz w:val="36"/>
              </w:rPr>
            </w:pPr>
          </w:p>
        </w:tc>
      </w:tr>
      <w:tr w:rsidR="00725CB5" w:rsidRPr="00725CB5" w14:paraId="303D0277" w14:textId="77777777" w:rsidTr="00C570B9">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gridAfter w:val="2"/>
          <w:wAfter w:w="9166" w:type="dxa"/>
          <w:tblCellSpacing w:w="15" w:type="dxa"/>
        </w:trPr>
        <w:tc>
          <w:tcPr>
            <w:tcW w:w="0" w:type="auto"/>
            <w:gridSpan w:val="2"/>
            <w:shd w:val="clear" w:color="auto" w:fill="FFFFFF"/>
            <w:tcMar>
              <w:top w:w="0" w:type="dxa"/>
              <w:left w:w="270" w:type="dxa"/>
              <w:bottom w:w="0" w:type="dxa"/>
              <w:right w:w="150" w:type="dxa"/>
            </w:tcMar>
            <w:hideMark/>
          </w:tcPr>
          <w:p w14:paraId="64D73C9B" w14:textId="4DBC5B55"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03B7E6E0" w14:textId="77777777" w:rsidTr="00C570B9">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2F94683F"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6B700AA2"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hideMark/>
          </w:tcPr>
          <w:p w14:paraId="4454C936"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r w:rsidRPr="00725CB5">
              <w:rPr>
                <w:rFonts w:ascii="Consolas" w:eastAsia="Times New Roman" w:hAnsi="Consolas" w:cs="Segoe UI"/>
                <w:b w:val="0"/>
                <w:color w:val="24292E"/>
                <w:sz w:val="18"/>
                <w:szCs w:val="18"/>
              </w:rPr>
              <w:br/>
            </w:r>
          </w:p>
        </w:tc>
      </w:tr>
      <w:tr w:rsidR="00725CB5" w:rsidRPr="00725CB5" w14:paraId="4C1E9A77"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4120D313"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234E667B"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11BE49B7" w14:textId="5DE7812B"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0AE1C610" w14:textId="77777777" w:rsidTr="00C570B9">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4D18AEC8"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46F6098B"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hideMark/>
          </w:tcPr>
          <w:p w14:paraId="67D8FFFF"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r w:rsidRPr="00725CB5">
              <w:rPr>
                <w:rFonts w:ascii="Consolas" w:eastAsia="Times New Roman" w:hAnsi="Consolas" w:cs="Segoe UI"/>
                <w:b w:val="0"/>
                <w:color w:val="24292E"/>
                <w:sz w:val="18"/>
                <w:szCs w:val="18"/>
              </w:rPr>
              <w:br/>
            </w:r>
          </w:p>
        </w:tc>
      </w:tr>
      <w:tr w:rsidR="00725CB5" w:rsidRPr="00725CB5" w14:paraId="59DE8ECF"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127800EC"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20C81E8D"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3848BF45" w14:textId="155348AF"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7AD43202"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4A1985BF"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502CD577"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63061157" w14:textId="371810EE"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275952DD"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398F7D26"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50C0EF8C"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14B2B869" w14:textId="314E4C82"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39A6F1DB"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28CC9D09"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4CB13750"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45A3D81F" w14:textId="23D9ED19"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6F549D18"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54993B2B"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157FCDF2"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630C70EA" w14:textId="7A6991B3"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752D45ED"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1C1B84A0"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66BBBEF8"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4B9A2FEC" w14:textId="3F077404"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4C3B2CD5"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64E08317"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1411FC13"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11001BE7" w14:textId="1BFA9E30"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2A0E0B8F"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1533BEE6"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7D2F3705"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175EC73C" w14:textId="78935E04"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1A2DECFF"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77DE40B7"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2465AF88"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6C0BC267" w14:textId="488AC3B4"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0E7A9DDB"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6EE9A49D"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145CFACC"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4E0E1CFB" w14:textId="0E829ACC"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7470C422"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110697C7"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44F97021"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304F7CBA" w14:textId="437945BF"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470AD50A"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25214104"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07C80941"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2017AB14" w14:textId="1E758EB9"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04F2010E"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059BB202"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4108B43E"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05F78D3D" w14:textId="1EF11CFC"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59D67C05"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531F29C9"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6D92EA98"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383EBC9C" w14:textId="22F1B7DB"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02810CFE"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1460B35F"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5CCDF809"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64B157C5" w14:textId="2E270AE6"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40A3B16A"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2BDC1962"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35C6856B"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1BF928EC" w14:textId="2AD9F831"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6738D9F8"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62D9F484"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5E8650F4"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61DC9B26" w14:textId="07133317"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292FA016" w14:textId="77777777" w:rsidTr="003E6ADD">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0B0EDEC8"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54855068"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196A9700" w14:textId="069BB12E"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74606A03"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231D319A"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3204B0F8"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7905F3A1" w14:textId="2E820E4F"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15BA4BF1"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31CFDF1D"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0EAF3647"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72C1F3FE" w14:textId="4E6BB707"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797290AC"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270008FC"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47657A5F"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1B146BA6" w14:textId="15596894"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12E8921A"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3B2520BA"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1A655E5B"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3DE19A48" w14:textId="220DB1DC"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73477D90"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7F39B008"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632312C6"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5394171C" w14:textId="026D1254"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5B55411B"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18A8E8D6"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22F92665"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4B42C390" w14:textId="2D64C5FB"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7A39E67B" w14:textId="77777777" w:rsidTr="00C570B9">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70AF81D2"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18144D67"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hideMark/>
          </w:tcPr>
          <w:p w14:paraId="5DEA227C"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r w:rsidRPr="00725CB5">
              <w:rPr>
                <w:rFonts w:ascii="Consolas" w:eastAsia="Times New Roman" w:hAnsi="Consolas" w:cs="Segoe UI"/>
                <w:b w:val="0"/>
                <w:color w:val="24292E"/>
                <w:sz w:val="18"/>
                <w:szCs w:val="18"/>
              </w:rPr>
              <w:br/>
            </w:r>
          </w:p>
        </w:tc>
      </w:tr>
      <w:tr w:rsidR="00725CB5" w:rsidRPr="00725CB5" w14:paraId="27A75DAB"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1A4BEB0E"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6D8540FD"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2C1B2000" w14:textId="7D9442C0"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7437F57B"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5AC12F67"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40446ACB"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1BC1C890" w14:textId="3BD1B1F1"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26061C97"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21D1603A"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78656450"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64C649B2" w14:textId="76A43D7E"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49C46A25" w14:textId="77777777" w:rsidTr="00C570B9">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5383880C"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7807213A"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hideMark/>
          </w:tcPr>
          <w:p w14:paraId="4492AB5A"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r w:rsidRPr="00725CB5">
              <w:rPr>
                <w:rFonts w:ascii="Consolas" w:eastAsia="Times New Roman" w:hAnsi="Consolas" w:cs="Segoe UI"/>
                <w:b w:val="0"/>
                <w:color w:val="24292E"/>
                <w:sz w:val="18"/>
                <w:szCs w:val="18"/>
              </w:rPr>
              <w:br/>
            </w:r>
          </w:p>
        </w:tc>
      </w:tr>
      <w:tr w:rsidR="00725CB5" w:rsidRPr="00725CB5" w14:paraId="43228275"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0F28EE1A"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30431B10"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1971F075" w14:textId="1C9A059A" w:rsidR="00725CB5" w:rsidRPr="00725CB5" w:rsidRDefault="00725CB5" w:rsidP="00725CB5">
            <w:pPr>
              <w:spacing w:line="300" w:lineRule="atLeast"/>
              <w:ind w:hanging="105"/>
              <w:rPr>
                <w:rFonts w:ascii="Segoe UI" w:eastAsia="Times New Roman" w:hAnsi="Segoe UI" w:cs="Segoe UI"/>
                <w:b w:val="0"/>
                <w:color w:val="24292E"/>
                <w:sz w:val="21"/>
                <w:szCs w:val="21"/>
              </w:rPr>
            </w:pPr>
          </w:p>
        </w:tc>
      </w:tr>
      <w:tr w:rsidR="00725CB5" w:rsidRPr="00725CB5" w14:paraId="123CD651" w14:textId="77777777" w:rsidTr="00C570B9">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1DF3A70F"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275CBB26"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hideMark/>
          </w:tcPr>
          <w:p w14:paraId="2B846C55"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r w:rsidRPr="00725CB5">
              <w:rPr>
                <w:rFonts w:ascii="Consolas" w:eastAsia="Times New Roman" w:hAnsi="Consolas" w:cs="Segoe UI"/>
                <w:b w:val="0"/>
                <w:color w:val="24292E"/>
                <w:sz w:val="18"/>
                <w:szCs w:val="18"/>
              </w:rPr>
              <w:br/>
            </w:r>
          </w:p>
        </w:tc>
      </w:tr>
      <w:tr w:rsidR="00725CB5" w:rsidRPr="00725CB5" w14:paraId="2DECC0A1" w14:textId="77777777" w:rsidTr="00615CDF">
        <w:tblPrEx>
          <w:tblCellSpacing w:w="15" w:type="dxa"/>
          <w:shd w:val="clear" w:color="auto" w:fill="FFFFFF"/>
          <w:tblCellMar>
            <w:top w:w="15" w:type="dxa"/>
            <w:left w:w="15" w:type="dxa"/>
            <w:bottom w:w="15" w:type="dxa"/>
            <w:right w:w="15" w:type="dxa"/>
          </w:tblCellMar>
          <w:tblLook w:val="04A0" w:firstRow="1" w:lastRow="0" w:firstColumn="1" w:lastColumn="0" w:noHBand="0" w:noVBand="1"/>
        </w:tblPrEx>
        <w:trPr>
          <w:tblCellSpacing w:w="15" w:type="dxa"/>
        </w:trPr>
        <w:tc>
          <w:tcPr>
            <w:tcW w:w="0" w:type="auto"/>
            <w:gridSpan w:val="2"/>
            <w:shd w:val="clear" w:color="auto" w:fill="FFFFFF"/>
            <w:noWrap/>
            <w:tcMar>
              <w:top w:w="0" w:type="dxa"/>
              <w:left w:w="150" w:type="dxa"/>
              <w:bottom w:w="0" w:type="dxa"/>
              <w:right w:w="150" w:type="dxa"/>
            </w:tcMar>
            <w:hideMark/>
          </w:tcPr>
          <w:p w14:paraId="42F6A84F" w14:textId="77777777" w:rsidR="00725CB5" w:rsidRPr="00725CB5" w:rsidRDefault="00725CB5" w:rsidP="00725CB5">
            <w:pPr>
              <w:spacing w:line="300" w:lineRule="atLeast"/>
              <w:ind w:hanging="105"/>
              <w:rPr>
                <w:rFonts w:ascii="Segoe UI" w:eastAsia="Times New Roman" w:hAnsi="Segoe UI" w:cs="Segoe UI"/>
                <w:b w:val="0"/>
                <w:color w:val="24292E"/>
                <w:sz w:val="21"/>
                <w:szCs w:val="21"/>
              </w:rPr>
            </w:pPr>
          </w:p>
        </w:tc>
        <w:tc>
          <w:tcPr>
            <w:tcW w:w="0" w:type="auto"/>
            <w:shd w:val="clear" w:color="auto" w:fill="FFFFFF"/>
            <w:noWrap/>
            <w:tcMar>
              <w:top w:w="0" w:type="dxa"/>
              <w:left w:w="150" w:type="dxa"/>
              <w:bottom w:w="0" w:type="dxa"/>
              <w:right w:w="150" w:type="dxa"/>
            </w:tcMar>
            <w:hideMark/>
          </w:tcPr>
          <w:p w14:paraId="0BA3B219" w14:textId="77777777" w:rsidR="00725CB5" w:rsidRPr="00725CB5" w:rsidRDefault="00725CB5" w:rsidP="00725CB5">
            <w:pPr>
              <w:spacing w:line="300" w:lineRule="atLeast"/>
              <w:jc w:val="right"/>
              <w:rPr>
                <w:rFonts w:ascii="Times New Roman" w:eastAsia="Times New Roman" w:hAnsi="Times New Roman" w:cs="Times New Roman"/>
                <w:b w:val="0"/>
                <w:color w:val="auto"/>
                <w:sz w:val="20"/>
                <w:szCs w:val="20"/>
              </w:rPr>
            </w:pPr>
          </w:p>
        </w:tc>
        <w:tc>
          <w:tcPr>
            <w:tcW w:w="0" w:type="auto"/>
            <w:shd w:val="clear" w:color="auto" w:fill="FFFFFF"/>
            <w:tcMar>
              <w:top w:w="0" w:type="dxa"/>
              <w:left w:w="270" w:type="dxa"/>
              <w:bottom w:w="0" w:type="dxa"/>
              <w:right w:w="150" w:type="dxa"/>
            </w:tcMar>
          </w:tcPr>
          <w:p w14:paraId="21F422EE" w14:textId="68E1AEB0" w:rsidR="009B32B9" w:rsidRPr="00725CB5" w:rsidRDefault="009B32B9" w:rsidP="00725CB5">
            <w:pPr>
              <w:spacing w:line="300" w:lineRule="atLeast"/>
              <w:ind w:hanging="105"/>
              <w:rPr>
                <w:rFonts w:ascii="Segoe UI" w:eastAsia="Times New Roman" w:hAnsi="Segoe UI" w:cs="Segoe UI"/>
                <w:b w:val="0"/>
                <w:color w:val="24292E"/>
                <w:sz w:val="21"/>
                <w:szCs w:val="21"/>
              </w:rPr>
            </w:pPr>
          </w:p>
        </w:tc>
      </w:tr>
    </w:tbl>
    <w:p w14:paraId="0E46DC3C" w14:textId="77777777" w:rsidR="0087605E" w:rsidRPr="00D70D02" w:rsidRDefault="0087605E" w:rsidP="00DF027C"/>
    <w:sectPr w:rsidR="0087605E" w:rsidRPr="00D70D02" w:rsidSect="00DF027C">
      <w:headerReference w:type="default" r:id="rId21"/>
      <w:footerReference w:type="default" r:id="rId2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D240C7" w14:textId="77777777" w:rsidR="00A85E0C" w:rsidRDefault="00A85E0C">
      <w:r>
        <w:separator/>
      </w:r>
    </w:p>
    <w:p w14:paraId="680BEAA2" w14:textId="77777777" w:rsidR="00A85E0C" w:rsidRDefault="00A85E0C"/>
  </w:endnote>
  <w:endnote w:type="continuationSeparator" w:id="0">
    <w:p w14:paraId="0E63C7C2" w14:textId="77777777" w:rsidR="00A85E0C" w:rsidRDefault="00A85E0C">
      <w:r>
        <w:continuationSeparator/>
      </w:r>
    </w:p>
    <w:p w14:paraId="24F32436" w14:textId="77777777" w:rsidR="00A85E0C" w:rsidRDefault="00A85E0C"/>
  </w:endnote>
  <w:endnote w:type="continuationNotice" w:id="1">
    <w:p w14:paraId="6AED4E5A" w14:textId="77777777" w:rsidR="00A85E0C" w:rsidRDefault="00A85E0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505D44D0" w14:textId="77777777" w:rsidR="004B47D7" w:rsidRDefault="004B47D7">
        <w:pPr>
          <w:pStyle w:val="Piedepgina"/>
          <w:jc w:val="center"/>
        </w:pPr>
        <w:r>
          <w:fldChar w:fldCharType="begin"/>
        </w:r>
        <w:r>
          <w:instrText xml:space="preserve"> PAGE   \* MERGEFORMAT </w:instrText>
        </w:r>
        <w:r>
          <w:fldChar w:fldCharType="separate"/>
        </w:r>
        <w:r>
          <w:rPr>
            <w:noProof/>
          </w:rPr>
          <w:t>1</w:t>
        </w:r>
        <w:r>
          <w:rPr>
            <w:noProof/>
          </w:rPr>
          <w:fldChar w:fldCharType="end"/>
        </w:r>
      </w:p>
    </w:sdtContent>
  </w:sdt>
  <w:p w14:paraId="2525B595" w14:textId="77777777" w:rsidR="004B47D7" w:rsidRDefault="004B47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179CFE" w14:textId="77777777" w:rsidR="00A85E0C" w:rsidRDefault="00A85E0C">
      <w:r>
        <w:separator/>
      </w:r>
    </w:p>
    <w:p w14:paraId="5AEE80AF" w14:textId="77777777" w:rsidR="00A85E0C" w:rsidRDefault="00A85E0C"/>
  </w:footnote>
  <w:footnote w:type="continuationSeparator" w:id="0">
    <w:p w14:paraId="3DF485EA" w14:textId="77777777" w:rsidR="00A85E0C" w:rsidRDefault="00A85E0C">
      <w:r>
        <w:continuationSeparator/>
      </w:r>
    </w:p>
    <w:p w14:paraId="68C2382C" w14:textId="77777777" w:rsidR="00A85E0C" w:rsidRDefault="00A85E0C"/>
  </w:footnote>
  <w:footnote w:type="continuationNotice" w:id="1">
    <w:p w14:paraId="44F17A9C" w14:textId="77777777" w:rsidR="00A85E0C" w:rsidRDefault="00A85E0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4B47D7" w14:paraId="2A46C3F1" w14:textId="77777777" w:rsidTr="00D077E9">
      <w:trPr>
        <w:trHeight w:val="978"/>
      </w:trPr>
      <w:tc>
        <w:tcPr>
          <w:tcW w:w="9990" w:type="dxa"/>
          <w:tcBorders>
            <w:top w:val="nil"/>
            <w:left w:val="nil"/>
            <w:bottom w:val="single" w:sz="36" w:space="0" w:color="34ABA2" w:themeColor="accent3"/>
            <w:right w:val="nil"/>
          </w:tcBorders>
        </w:tcPr>
        <w:p w14:paraId="544305EA" w14:textId="77777777" w:rsidR="004B47D7" w:rsidRDefault="004B47D7">
          <w:pPr>
            <w:pStyle w:val="Encabezado"/>
          </w:pPr>
        </w:p>
      </w:tc>
    </w:tr>
  </w:tbl>
  <w:p w14:paraId="77D7B789" w14:textId="77777777" w:rsidR="004B47D7" w:rsidRDefault="004B47D7" w:rsidP="00D077E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43170"/>
    <w:multiLevelType w:val="hybridMultilevel"/>
    <w:tmpl w:val="91D642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46A09"/>
    <w:multiLevelType w:val="hybridMultilevel"/>
    <w:tmpl w:val="1DE08D26"/>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333097"/>
    <w:multiLevelType w:val="multilevel"/>
    <w:tmpl w:val="96441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4F64EC"/>
    <w:multiLevelType w:val="hybridMultilevel"/>
    <w:tmpl w:val="E7E61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8A4D58"/>
    <w:multiLevelType w:val="hybridMultilevel"/>
    <w:tmpl w:val="898AE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273C80"/>
    <w:multiLevelType w:val="hybridMultilevel"/>
    <w:tmpl w:val="821E32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29454C"/>
    <w:multiLevelType w:val="hybridMultilevel"/>
    <w:tmpl w:val="545222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7D5702"/>
    <w:multiLevelType w:val="hybridMultilevel"/>
    <w:tmpl w:val="4F668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2219B1"/>
    <w:multiLevelType w:val="hybridMultilevel"/>
    <w:tmpl w:val="3D3CA550"/>
    <w:lvl w:ilvl="0" w:tplc="82A697F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6505AE"/>
    <w:multiLevelType w:val="hybridMultilevel"/>
    <w:tmpl w:val="257EDCEC"/>
    <w:lvl w:ilvl="0" w:tplc="82A697F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1EE7AEE"/>
    <w:multiLevelType w:val="hybridMultilevel"/>
    <w:tmpl w:val="91D642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C272A6"/>
    <w:multiLevelType w:val="hybridMultilevel"/>
    <w:tmpl w:val="3F343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9C0339"/>
    <w:multiLevelType w:val="hybridMultilevel"/>
    <w:tmpl w:val="7C52DB94"/>
    <w:lvl w:ilvl="0" w:tplc="82A697F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C0130D"/>
    <w:multiLevelType w:val="hybridMultilevel"/>
    <w:tmpl w:val="91D642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D50463"/>
    <w:multiLevelType w:val="hybridMultilevel"/>
    <w:tmpl w:val="9C807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F50B15"/>
    <w:multiLevelType w:val="hybridMultilevel"/>
    <w:tmpl w:val="B6543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B23A67"/>
    <w:multiLevelType w:val="multilevel"/>
    <w:tmpl w:val="69C2C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8809FD"/>
    <w:multiLevelType w:val="hybridMultilevel"/>
    <w:tmpl w:val="8E363AF2"/>
    <w:lvl w:ilvl="0" w:tplc="82A697F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E55D66"/>
    <w:multiLevelType w:val="hybridMultilevel"/>
    <w:tmpl w:val="A5D68098"/>
    <w:lvl w:ilvl="0" w:tplc="82A697F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BE4C48"/>
    <w:multiLevelType w:val="hybridMultilevel"/>
    <w:tmpl w:val="7104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2F4DA1"/>
    <w:multiLevelType w:val="multilevel"/>
    <w:tmpl w:val="A7A6F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8"/>
  </w:num>
  <w:num w:numId="3">
    <w:abstractNumId w:val="9"/>
  </w:num>
  <w:num w:numId="4">
    <w:abstractNumId w:val="12"/>
  </w:num>
  <w:num w:numId="5">
    <w:abstractNumId w:val="6"/>
  </w:num>
  <w:num w:numId="6">
    <w:abstractNumId w:val="2"/>
  </w:num>
  <w:num w:numId="7">
    <w:abstractNumId w:val="18"/>
  </w:num>
  <w:num w:numId="8">
    <w:abstractNumId w:val="20"/>
  </w:num>
  <w:num w:numId="9">
    <w:abstractNumId w:val="16"/>
  </w:num>
  <w:num w:numId="10">
    <w:abstractNumId w:val="15"/>
  </w:num>
  <w:num w:numId="11">
    <w:abstractNumId w:val="13"/>
  </w:num>
  <w:num w:numId="12">
    <w:abstractNumId w:val="7"/>
  </w:num>
  <w:num w:numId="13">
    <w:abstractNumId w:val="4"/>
  </w:num>
  <w:num w:numId="14">
    <w:abstractNumId w:val="5"/>
  </w:num>
  <w:num w:numId="15">
    <w:abstractNumId w:val="10"/>
  </w:num>
  <w:num w:numId="16">
    <w:abstractNumId w:val="11"/>
  </w:num>
  <w:num w:numId="17">
    <w:abstractNumId w:val="1"/>
  </w:num>
  <w:num w:numId="18">
    <w:abstractNumId w:val="3"/>
  </w:num>
  <w:num w:numId="19">
    <w:abstractNumId w:val="19"/>
  </w:num>
  <w:num w:numId="20">
    <w:abstractNumId w:val="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2"/>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69E"/>
    <w:rsid w:val="0002482E"/>
    <w:rsid w:val="000274D0"/>
    <w:rsid w:val="00032D39"/>
    <w:rsid w:val="00050324"/>
    <w:rsid w:val="00054C69"/>
    <w:rsid w:val="00057E18"/>
    <w:rsid w:val="00074A43"/>
    <w:rsid w:val="00096917"/>
    <w:rsid w:val="000A0150"/>
    <w:rsid w:val="000A2AB4"/>
    <w:rsid w:val="000C0011"/>
    <w:rsid w:val="000D5F3A"/>
    <w:rsid w:val="000E63C9"/>
    <w:rsid w:val="00121109"/>
    <w:rsid w:val="001265DD"/>
    <w:rsid w:val="00130E9D"/>
    <w:rsid w:val="00150A6D"/>
    <w:rsid w:val="0017360F"/>
    <w:rsid w:val="00185B35"/>
    <w:rsid w:val="001A252B"/>
    <w:rsid w:val="001C10B9"/>
    <w:rsid w:val="001E013C"/>
    <w:rsid w:val="001F2BC8"/>
    <w:rsid w:val="001F5F6B"/>
    <w:rsid w:val="001F7BC9"/>
    <w:rsid w:val="00222623"/>
    <w:rsid w:val="00233008"/>
    <w:rsid w:val="002434E1"/>
    <w:rsid w:val="00243EBC"/>
    <w:rsid w:val="00246A35"/>
    <w:rsid w:val="00260C2A"/>
    <w:rsid w:val="00265145"/>
    <w:rsid w:val="00284348"/>
    <w:rsid w:val="002E339F"/>
    <w:rsid w:val="002E5A5B"/>
    <w:rsid w:val="002F51F5"/>
    <w:rsid w:val="00312137"/>
    <w:rsid w:val="00320A27"/>
    <w:rsid w:val="00330359"/>
    <w:rsid w:val="003342E5"/>
    <w:rsid w:val="00334F50"/>
    <w:rsid w:val="0033762F"/>
    <w:rsid w:val="003376C7"/>
    <w:rsid w:val="00341036"/>
    <w:rsid w:val="00353E74"/>
    <w:rsid w:val="003569B3"/>
    <w:rsid w:val="00366C7E"/>
    <w:rsid w:val="003830CA"/>
    <w:rsid w:val="0038469E"/>
    <w:rsid w:val="00384EA3"/>
    <w:rsid w:val="00391EA2"/>
    <w:rsid w:val="003929AF"/>
    <w:rsid w:val="003A391F"/>
    <w:rsid w:val="003A39A1"/>
    <w:rsid w:val="003B4766"/>
    <w:rsid w:val="003C2191"/>
    <w:rsid w:val="003C3B36"/>
    <w:rsid w:val="003D3863"/>
    <w:rsid w:val="003E6ADD"/>
    <w:rsid w:val="003E761B"/>
    <w:rsid w:val="004110DE"/>
    <w:rsid w:val="00427AF4"/>
    <w:rsid w:val="0044085A"/>
    <w:rsid w:val="00445272"/>
    <w:rsid w:val="004501C4"/>
    <w:rsid w:val="004647F5"/>
    <w:rsid w:val="00470FA7"/>
    <w:rsid w:val="004A1084"/>
    <w:rsid w:val="004A38E4"/>
    <w:rsid w:val="004A74FE"/>
    <w:rsid w:val="004B21A5"/>
    <w:rsid w:val="004B47D7"/>
    <w:rsid w:val="00502767"/>
    <w:rsid w:val="005037F0"/>
    <w:rsid w:val="00503FAD"/>
    <w:rsid w:val="005106D0"/>
    <w:rsid w:val="00516A86"/>
    <w:rsid w:val="005275F6"/>
    <w:rsid w:val="00536916"/>
    <w:rsid w:val="00546297"/>
    <w:rsid w:val="00547B6D"/>
    <w:rsid w:val="00572102"/>
    <w:rsid w:val="00587AD1"/>
    <w:rsid w:val="005B19BE"/>
    <w:rsid w:val="005B6F3F"/>
    <w:rsid w:val="005B7E39"/>
    <w:rsid w:val="005F1BB0"/>
    <w:rsid w:val="005F741B"/>
    <w:rsid w:val="00610F31"/>
    <w:rsid w:val="00615272"/>
    <w:rsid w:val="00615CDF"/>
    <w:rsid w:val="00656C4D"/>
    <w:rsid w:val="006808CC"/>
    <w:rsid w:val="006A64B8"/>
    <w:rsid w:val="006D21D0"/>
    <w:rsid w:val="006E208F"/>
    <w:rsid w:val="006E5716"/>
    <w:rsid w:val="00701CB1"/>
    <w:rsid w:val="0071631A"/>
    <w:rsid w:val="0071684C"/>
    <w:rsid w:val="00725CB5"/>
    <w:rsid w:val="007302B3"/>
    <w:rsid w:val="00730733"/>
    <w:rsid w:val="00730E3A"/>
    <w:rsid w:val="00736AAF"/>
    <w:rsid w:val="0074190A"/>
    <w:rsid w:val="00765B2A"/>
    <w:rsid w:val="00783A34"/>
    <w:rsid w:val="007A3A4F"/>
    <w:rsid w:val="007C334F"/>
    <w:rsid w:val="007C6241"/>
    <w:rsid w:val="007C6B52"/>
    <w:rsid w:val="007D16C5"/>
    <w:rsid w:val="007D7805"/>
    <w:rsid w:val="007E0304"/>
    <w:rsid w:val="00805E6F"/>
    <w:rsid w:val="0082712F"/>
    <w:rsid w:val="00842E3F"/>
    <w:rsid w:val="00861531"/>
    <w:rsid w:val="00862FE4"/>
    <w:rsid w:val="0086389A"/>
    <w:rsid w:val="0087605E"/>
    <w:rsid w:val="008A2A9F"/>
    <w:rsid w:val="008B1FEE"/>
    <w:rsid w:val="008B6427"/>
    <w:rsid w:val="008F070C"/>
    <w:rsid w:val="00903C32"/>
    <w:rsid w:val="00916B16"/>
    <w:rsid w:val="009173B9"/>
    <w:rsid w:val="0093335D"/>
    <w:rsid w:val="0093613E"/>
    <w:rsid w:val="00943026"/>
    <w:rsid w:val="00966B81"/>
    <w:rsid w:val="0097207F"/>
    <w:rsid w:val="009730FA"/>
    <w:rsid w:val="009B1551"/>
    <w:rsid w:val="009B32B9"/>
    <w:rsid w:val="009C2AF3"/>
    <w:rsid w:val="009C7720"/>
    <w:rsid w:val="009D1AA5"/>
    <w:rsid w:val="009E4ACC"/>
    <w:rsid w:val="009F48F9"/>
    <w:rsid w:val="00A207B5"/>
    <w:rsid w:val="00A20EAF"/>
    <w:rsid w:val="00A23AFA"/>
    <w:rsid w:val="00A31B3E"/>
    <w:rsid w:val="00A45594"/>
    <w:rsid w:val="00A532F3"/>
    <w:rsid w:val="00A64979"/>
    <w:rsid w:val="00A81B9D"/>
    <w:rsid w:val="00A8489E"/>
    <w:rsid w:val="00A85E0C"/>
    <w:rsid w:val="00A951F7"/>
    <w:rsid w:val="00A97FA0"/>
    <w:rsid w:val="00AA40AE"/>
    <w:rsid w:val="00AC29F3"/>
    <w:rsid w:val="00AD40F0"/>
    <w:rsid w:val="00B039A0"/>
    <w:rsid w:val="00B231E5"/>
    <w:rsid w:val="00B35046"/>
    <w:rsid w:val="00B55145"/>
    <w:rsid w:val="00B74C35"/>
    <w:rsid w:val="00BB3070"/>
    <w:rsid w:val="00BC77A5"/>
    <w:rsid w:val="00C02B87"/>
    <w:rsid w:val="00C10FB2"/>
    <w:rsid w:val="00C15DC3"/>
    <w:rsid w:val="00C224B1"/>
    <w:rsid w:val="00C24783"/>
    <w:rsid w:val="00C24B51"/>
    <w:rsid w:val="00C25148"/>
    <w:rsid w:val="00C3698C"/>
    <w:rsid w:val="00C4086D"/>
    <w:rsid w:val="00C42E93"/>
    <w:rsid w:val="00C570B9"/>
    <w:rsid w:val="00C821B4"/>
    <w:rsid w:val="00C877A9"/>
    <w:rsid w:val="00C91127"/>
    <w:rsid w:val="00C9121B"/>
    <w:rsid w:val="00C93C04"/>
    <w:rsid w:val="00CA04D5"/>
    <w:rsid w:val="00CA1896"/>
    <w:rsid w:val="00CA72E2"/>
    <w:rsid w:val="00CB5B28"/>
    <w:rsid w:val="00CC31B4"/>
    <w:rsid w:val="00CD17F4"/>
    <w:rsid w:val="00CE1064"/>
    <w:rsid w:val="00CF5371"/>
    <w:rsid w:val="00CF5F62"/>
    <w:rsid w:val="00D0323A"/>
    <w:rsid w:val="00D0559F"/>
    <w:rsid w:val="00D077E9"/>
    <w:rsid w:val="00D102A9"/>
    <w:rsid w:val="00D1454E"/>
    <w:rsid w:val="00D36827"/>
    <w:rsid w:val="00D417AF"/>
    <w:rsid w:val="00D42CB7"/>
    <w:rsid w:val="00D5413D"/>
    <w:rsid w:val="00D570A9"/>
    <w:rsid w:val="00D654FF"/>
    <w:rsid w:val="00D655C8"/>
    <w:rsid w:val="00D70D02"/>
    <w:rsid w:val="00D770C7"/>
    <w:rsid w:val="00D77347"/>
    <w:rsid w:val="00D86945"/>
    <w:rsid w:val="00D86BCB"/>
    <w:rsid w:val="00D90290"/>
    <w:rsid w:val="00D90BBA"/>
    <w:rsid w:val="00DB2E15"/>
    <w:rsid w:val="00DC1B0C"/>
    <w:rsid w:val="00DC6653"/>
    <w:rsid w:val="00DD152F"/>
    <w:rsid w:val="00DE213F"/>
    <w:rsid w:val="00DF027C"/>
    <w:rsid w:val="00E00A32"/>
    <w:rsid w:val="00E12D23"/>
    <w:rsid w:val="00E162B9"/>
    <w:rsid w:val="00E162F1"/>
    <w:rsid w:val="00E22ACD"/>
    <w:rsid w:val="00E2372D"/>
    <w:rsid w:val="00E3630A"/>
    <w:rsid w:val="00E46C4F"/>
    <w:rsid w:val="00E46C99"/>
    <w:rsid w:val="00E620B0"/>
    <w:rsid w:val="00E81B40"/>
    <w:rsid w:val="00E83669"/>
    <w:rsid w:val="00E8726C"/>
    <w:rsid w:val="00E910D0"/>
    <w:rsid w:val="00EC32BD"/>
    <w:rsid w:val="00ED0690"/>
    <w:rsid w:val="00EF045A"/>
    <w:rsid w:val="00EF555B"/>
    <w:rsid w:val="00F027BB"/>
    <w:rsid w:val="00F11DCF"/>
    <w:rsid w:val="00F12462"/>
    <w:rsid w:val="00F1277D"/>
    <w:rsid w:val="00F162EA"/>
    <w:rsid w:val="00F36065"/>
    <w:rsid w:val="00F52D27"/>
    <w:rsid w:val="00F61B8A"/>
    <w:rsid w:val="00F65618"/>
    <w:rsid w:val="00F83484"/>
    <w:rsid w:val="00F83527"/>
    <w:rsid w:val="00F95681"/>
    <w:rsid w:val="00FA159B"/>
    <w:rsid w:val="00FD2806"/>
    <w:rsid w:val="00FD583F"/>
    <w:rsid w:val="00FD7488"/>
    <w:rsid w:val="00FF16B4"/>
    <w:rsid w:val="00FF6BED"/>
  </w:rsids>
  <m:mathPr>
    <m:mathFont m:val="Cambria Math"/>
    <m:brkBin m:val="before"/>
    <m:brkBinSub m:val="--"/>
    <m:smallFrac m:val="0"/>
    <m:dispDef/>
    <m:lMargin m:val="1440"/>
    <m:rMargin m:val="1440"/>
    <m:defJc m:val="centerGroup"/>
    <m:wrapIndent m:val="1440"/>
    <m:intLim m:val="subSup"/>
    <m:naryLim m:val="undOvr"/>
  </m:mathPr>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65FC5"/>
  <w15:docId w15:val="{F3DF5C9E-010B-4261-9AD9-BFDA1CBAB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7B5"/>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Fuentedeprrafopredeter"/>
    <w:link w:val="Content"/>
    <w:rsid w:val="00DF027C"/>
    <w:rPr>
      <w:rFonts w:eastAsiaTheme="minorEastAsia"/>
      <w:color w:val="082A75" w:themeColor="text2"/>
      <w:sz w:val="28"/>
      <w:szCs w:val="22"/>
    </w:rPr>
  </w:style>
  <w:style w:type="character" w:customStyle="1" w:styleId="EmphasisTextChar">
    <w:name w:val="Emphasis Text Char"/>
    <w:basedOn w:val="Fuentedeprrafopredeter"/>
    <w:link w:val="EmphasisText"/>
    <w:rsid w:val="00DF027C"/>
    <w:rPr>
      <w:rFonts w:eastAsiaTheme="minorEastAsia"/>
      <w:b/>
      <w:color w:val="082A75" w:themeColor="text2"/>
      <w:sz w:val="28"/>
      <w:szCs w:val="22"/>
    </w:rPr>
  </w:style>
  <w:style w:type="character" w:customStyle="1" w:styleId="grkhzd">
    <w:name w:val="grkhzd"/>
    <w:basedOn w:val="Fuentedeprrafopredeter"/>
    <w:rsid w:val="00E162F1"/>
  </w:style>
  <w:style w:type="character" w:customStyle="1" w:styleId="lrzxr">
    <w:name w:val="lrzxr"/>
    <w:basedOn w:val="Fuentedeprrafopredeter"/>
    <w:rsid w:val="00E162F1"/>
  </w:style>
  <w:style w:type="paragraph" w:styleId="Prrafodelista">
    <w:name w:val="List Paragraph"/>
    <w:basedOn w:val="Normal"/>
    <w:uiPriority w:val="34"/>
    <w:unhideWhenUsed/>
    <w:qFormat/>
    <w:rsid w:val="00F61B8A"/>
    <w:pPr>
      <w:ind w:left="720"/>
      <w:contextualSpacing/>
    </w:pPr>
  </w:style>
  <w:style w:type="paragraph" w:styleId="HTMLconformatoprevio">
    <w:name w:val="HTML Preformatted"/>
    <w:basedOn w:val="Normal"/>
    <w:link w:val="HTMLconformatoprevioCar"/>
    <w:uiPriority w:val="99"/>
    <w:semiHidden/>
    <w:unhideWhenUsed/>
    <w:rsid w:val="000D5F3A"/>
    <w:pPr>
      <w:spacing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0D5F3A"/>
    <w:rPr>
      <w:rFonts w:ascii="Consolas" w:eastAsiaTheme="minorEastAsia" w:hAnsi="Consolas"/>
      <w:b/>
      <w:color w:val="082A75"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773703">
      <w:bodyDiv w:val="1"/>
      <w:marLeft w:val="0"/>
      <w:marRight w:val="0"/>
      <w:marTop w:val="0"/>
      <w:marBottom w:val="0"/>
      <w:divBdr>
        <w:top w:val="none" w:sz="0" w:space="0" w:color="auto"/>
        <w:left w:val="none" w:sz="0" w:space="0" w:color="auto"/>
        <w:bottom w:val="none" w:sz="0" w:space="0" w:color="auto"/>
        <w:right w:val="none" w:sz="0" w:space="0" w:color="auto"/>
      </w:divBdr>
    </w:div>
    <w:div w:id="1242525853">
      <w:bodyDiv w:val="1"/>
      <w:marLeft w:val="0"/>
      <w:marRight w:val="0"/>
      <w:marTop w:val="0"/>
      <w:marBottom w:val="0"/>
      <w:divBdr>
        <w:top w:val="none" w:sz="0" w:space="0" w:color="auto"/>
        <w:left w:val="none" w:sz="0" w:space="0" w:color="auto"/>
        <w:bottom w:val="none" w:sz="0" w:space="0" w:color="auto"/>
        <w:right w:val="none" w:sz="0" w:space="0" w:color="auto"/>
      </w:divBdr>
    </w:div>
    <w:div w:id="1301231520">
      <w:bodyDiv w:val="1"/>
      <w:marLeft w:val="0"/>
      <w:marRight w:val="0"/>
      <w:marTop w:val="0"/>
      <w:marBottom w:val="0"/>
      <w:divBdr>
        <w:top w:val="none" w:sz="0" w:space="0" w:color="auto"/>
        <w:left w:val="none" w:sz="0" w:space="0" w:color="auto"/>
        <w:bottom w:val="none" w:sz="0" w:space="0" w:color="auto"/>
        <w:right w:val="none" w:sz="0" w:space="0" w:color="auto"/>
      </w:divBdr>
    </w:div>
    <w:div w:id="1895893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nflo\AppData\Local\Microsoft\Office\16.0\DTS\en-US%7b8F9C77A0-6793-4F06-825C-E197D2357149%7d\%7bF91435B9-2332-4A15-B816-E7C5CEFB4FD3%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634706854E4ACB95D764A8A3A8493B"/>
        <w:category>
          <w:name w:val="General"/>
          <w:gallery w:val="placeholder"/>
        </w:category>
        <w:types>
          <w:type w:val="bbPlcHdr"/>
        </w:types>
        <w:behaviors>
          <w:behavior w:val="content"/>
        </w:behaviors>
        <w:guid w:val="{6A515E65-AAAA-48F8-A7A8-09117DEB670B}"/>
      </w:docPartPr>
      <w:docPartBody>
        <w:p w:rsidR="005417B8" w:rsidRDefault="003279EA">
          <w:pPr>
            <w:pStyle w:val="19634706854E4ACB95D764A8A3A8493B"/>
          </w:pPr>
          <w:r>
            <w:t>COMPANY NAME</w:t>
          </w:r>
        </w:p>
      </w:docPartBody>
    </w:docPart>
    <w:docPart>
      <w:docPartPr>
        <w:name w:val="FC6F2BA415CB4CDAB1ED13F12D983E98"/>
        <w:category>
          <w:name w:val="General"/>
          <w:gallery w:val="placeholder"/>
        </w:category>
        <w:types>
          <w:type w:val="bbPlcHdr"/>
        </w:types>
        <w:behaviors>
          <w:behavior w:val="content"/>
        </w:behaviors>
        <w:guid w:val="{FFADCB49-A442-402B-B3B0-CF7C8F7C36C9}"/>
      </w:docPartPr>
      <w:docPartBody>
        <w:p w:rsidR="005417B8" w:rsidRDefault="003279EA">
          <w:pPr>
            <w:pStyle w:val="FC6F2BA415CB4CDAB1ED13F12D983E98"/>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7B8"/>
    <w:rsid w:val="003279EA"/>
    <w:rsid w:val="00524D8B"/>
    <w:rsid w:val="00530253"/>
    <w:rsid w:val="005417B8"/>
    <w:rsid w:val="005C64B7"/>
    <w:rsid w:val="0067280A"/>
    <w:rsid w:val="00C23E54"/>
    <w:rsid w:val="00C452C5"/>
    <w:rsid w:val="00D13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tuloCar">
    <w:name w:val="Subtítulo Car"/>
    <w:basedOn w:val="Fuentedeprrafopredeter"/>
    <w:link w:val="Subttulo"/>
    <w:uiPriority w:val="2"/>
    <w:rPr>
      <w:caps/>
      <w:color w:val="44546A" w:themeColor="text2"/>
      <w:spacing w:val="20"/>
      <w:sz w:val="32"/>
    </w:rPr>
  </w:style>
  <w:style w:type="paragraph" w:customStyle="1" w:styleId="19634706854E4ACB95D764A8A3A8493B">
    <w:name w:val="19634706854E4ACB95D764A8A3A8493B"/>
  </w:style>
  <w:style w:type="paragraph" w:customStyle="1" w:styleId="FC6F2BA415CB4CDAB1ED13F12D983E98">
    <w:name w:val="FC6F2BA415CB4CDAB1ED13F12D983E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Fernando Noe Flores Ramirez</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A53A36-B245-4A9D-B8CF-7E80EDCB0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{F91435B9-2332-4A15-B816-E7C5CEFB4FD3}tf16392850_win32.dotx</Template>
  <TotalTime>3</TotalTime>
  <Pages>16</Pages>
  <Words>1596</Words>
  <Characters>9103</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Fernando Flores</dc:creator>
  <cp:keywords/>
  <cp:lastModifiedBy>Fernando Flores</cp:lastModifiedBy>
  <cp:revision>2</cp:revision>
  <cp:lastPrinted>2006-08-01T17:47:00Z</cp:lastPrinted>
  <dcterms:created xsi:type="dcterms:W3CDTF">2021-04-15T22:53:00Z</dcterms:created>
  <dcterms:modified xsi:type="dcterms:W3CDTF">2021-04-15T22:53:00Z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